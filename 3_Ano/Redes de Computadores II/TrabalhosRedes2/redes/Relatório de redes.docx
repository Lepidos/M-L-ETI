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50" w:rsidRDefault="00EB1776" w:rsidP="00C53E78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FA4D20A" wp14:editId="111A8E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3240" cy="2253615"/>
            <wp:effectExtent l="0" t="0" r="3810" b="0"/>
            <wp:wrapTight wrapText="bothSides">
              <wp:wrapPolygon edited="0">
                <wp:start x="0" y="0"/>
                <wp:lineTo x="0" y="21363"/>
                <wp:lineTo x="21493" y="21363"/>
                <wp:lineTo x="21493" y="0"/>
                <wp:lineTo x="0" y="0"/>
              </wp:wrapPolygon>
            </wp:wrapTight>
            <wp:docPr id="30" name="Imagem 2" descr="C:\Users\Duarte\Downloads\E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Duarte\Downloads\EE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8DD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54D2045" wp14:editId="3ADBDC7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271635"/>
                <wp:effectExtent l="0" t="0" r="0" b="0"/>
                <wp:wrapNone/>
                <wp:docPr id="119" name="Grup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9271635"/>
                          <a:chOff x="0" y="0"/>
                          <a:chExt cx="6858000" cy="9271750"/>
                        </a:xfrm>
                      </wpg:grpSpPr>
                      <wps:wsp>
                        <wps:cNvPr id="120" name="Retângulo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tângulo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B341C" w:rsidRPr="00562E66" w:rsidRDefault="008A1C48" w:rsidP="005523A6">
                              <w:pPr>
                                <w:pStyle w:val="SemEspaamento"/>
                                <w:spacing w:before="240"/>
                                <w:jc w:val="center"/>
                                <w:rPr>
                                  <w:cap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FFFFFF"/>
                                  <w:sz w:val="36"/>
                                  <w:szCs w:val="36"/>
                                </w:rPr>
                                <w:t>Redes de COmputadores II</w:t>
                              </w:r>
                            </w:p>
                            <w:p w:rsidR="005B341C" w:rsidRPr="00562E66" w:rsidRDefault="005B341C">
                              <w:pPr>
                                <w:pStyle w:val="SemEspaamento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</w:p>
                            <w:p w:rsidR="005B341C" w:rsidRPr="00562E66" w:rsidRDefault="005B341C" w:rsidP="005523A6">
                              <w:pPr>
                                <w:pStyle w:val="SemEspaamento"/>
                                <w:jc w:val="center"/>
                                <w:rPr>
                                  <w:caps/>
                                  <w:color w:val="FFFFFF"/>
                                </w:rPr>
                              </w:pPr>
                              <w:r w:rsidRPr="00562E66">
                                <w:rPr>
                                  <w:caps/>
                                  <w:color w:val="FFFFFF"/>
                                </w:rPr>
                                <w:t>UNIVERSIDADE DO MINHO</w:t>
                              </w:r>
                              <w:r w:rsidRPr="00562E66">
                                <w:rPr>
                                  <w:caps/>
                                  <w:color w:val="FFFFFF"/>
                                  <w:lang w:val="pt-BR"/>
                                </w:rPr>
                                <w:t xml:space="preserve"> | </w:t>
                              </w:r>
                              <w:r w:rsidRPr="00562E66">
                                <w:rPr>
                                  <w:caps/>
                                  <w:color w:val="FFFFFF"/>
                                </w:rPr>
                                <w:t>Mestrado integrado em telecomunicações e informática</w:t>
                              </w:r>
                            </w:p>
                            <w:p w:rsidR="005B341C" w:rsidRPr="00562E66" w:rsidRDefault="005B341C">
                              <w:pPr>
                                <w:pStyle w:val="SemEspaamento"/>
                                <w:rPr>
                                  <w:caps/>
                                  <w:color w:val="FFFFFF"/>
                                </w:rPr>
                              </w:pPr>
                            </w:p>
                            <w:p w:rsidR="005B341C" w:rsidRPr="00592372" w:rsidRDefault="005B341C" w:rsidP="00F51C96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cap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592372">
                                <w:rPr>
                                  <w:b/>
                                  <w:caps/>
                                  <w:color w:val="FFFFFF"/>
                                  <w:sz w:val="24"/>
                                  <w:szCs w:val="24"/>
                                </w:rPr>
                                <w:t>Grupo 1</w:t>
                              </w:r>
                            </w:p>
                            <w:p w:rsidR="005B341C" w:rsidRPr="00562E66" w:rsidRDefault="005B341C" w:rsidP="00F51C96">
                              <w:pPr>
                                <w:pStyle w:val="SemEspaamento"/>
                                <w:jc w:val="center"/>
                                <w:rPr>
                                  <w:caps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aixa de Texto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B341C" w:rsidRPr="00562E66" w:rsidRDefault="005B341C">
                              <w:pPr>
                                <w:pStyle w:val="SemEspaament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</w:p>
                            <w:p w:rsidR="005B341C" w:rsidRPr="00562E66" w:rsidRDefault="005B341C">
                              <w:pPr>
                                <w:pStyle w:val="SemEspaament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</w:p>
                            <w:p w:rsidR="005B341C" w:rsidRPr="00562E66" w:rsidRDefault="005B341C">
                              <w:pPr>
                                <w:pStyle w:val="SemEspaament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</w:p>
                            <w:p w:rsidR="005B341C" w:rsidRPr="00562E66" w:rsidRDefault="005B341C">
                              <w:pPr>
                                <w:pStyle w:val="SemEspaament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</w:p>
                            <w:p w:rsidR="005B341C" w:rsidRPr="00562E66" w:rsidRDefault="005B341C">
                              <w:pPr>
                                <w:pStyle w:val="SemEspaament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</w:p>
                            <w:p w:rsidR="005B341C" w:rsidRPr="00562E66" w:rsidRDefault="005B341C">
                              <w:pPr>
                                <w:pStyle w:val="SemEspaament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</w:p>
                            <w:p w:rsidR="005B341C" w:rsidRPr="00562E66" w:rsidRDefault="005B341C" w:rsidP="00AF0FDC">
                              <w:pPr>
                                <w:pStyle w:val="SemEspaamento"/>
                                <w:pBdr>
                                  <w:bottom w:val="single" w:sz="6" w:space="4" w:color="7F7F7F"/>
                                </w:pBdr>
                                <w:ind w:firstLine="0"/>
                                <w:jc w:val="center"/>
                                <w:rPr>
                                  <w:rFonts w:ascii="Calibri Light" w:hAnsi="Calibri Light"/>
                                  <w:color w:val="595959"/>
                                  <w:sz w:val="108"/>
                                  <w:szCs w:val="108"/>
                                </w:rPr>
                              </w:pPr>
                              <w:r w:rsidRPr="00562E66">
                                <w:rPr>
                                  <w:rFonts w:ascii="Calibri Light" w:hAnsi="Calibri Light"/>
                                  <w:color w:val="595959"/>
                                  <w:sz w:val="108"/>
                                  <w:szCs w:val="108"/>
                                </w:rPr>
                                <w:t>Relatório</w:t>
                              </w:r>
                              <w:r w:rsidR="00AA2A4E">
                                <w:rPr>
                                  <w:rFonts w:ascii="Calibri Light" w:hAnsi="Calibri Light"/>
                                  <w:color w:val="595959"/>
                                  <w:sz w:val="108"/>
                                  <w:szCs w:val="108"/>
                                </w:rPr>
                                <w:t xml:space="preserve"> </w:t>
                              </w:r>
                              <w:r w:rsidR="008A1C48">
                                <w:rPr>
                                  <w:rFonts w:ascii="Calibri Light" w:hAnsi="Calibri Light"/>
                                  <w:color w:val="595959"/>
                                  <w:sz w:val="108"/>
                                  <w:szCs w:val="108"/>
                                </w:rPr>
                                <w:t>Final do Trabalho Prático</w:t>
                              </w:r>
                            </w:p>
                            <w:p w:rsidR="005B341C" w:rsidRPr="00562E66" w:rsidRDefault="005B341C">
                              <w:pPr>
                                <w:pStyle w:val="SemEspaament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D2045" id="Grupo 119" o:spid="_x0000_s1026" style="position:absolute;left:0;text-align:left;margin-left:0;margin-top:0;width:540pt;height:730.05pt;z-index:-251659264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">
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" fillcolor="#5b9bd5" stroked="f" strokeweight="1pt"/>
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" fillcolor="#ed7d31" stroked="f" strokeweight="1pt">
                  <v:textbox inset="36pt,14.4pt,36pt,36pt">
                    <w:txbxContent>
                      <w:p w:rsidR="005B341C" w:rsidRPr="00562E66" w:rsidRDefault="008A1C48" w:rsidP="005523A6">
                        <w:pPr>
                          <w:pStyle w:val="SemEspaamento"/>
                          <w:spacing w:before="240"/>
                          <w:jc w:val="center"/>
                          <w:rPr>
                            <w:cap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FFFFFF"/>
                            <w:sz w:val="36"/>
                            <w:szCs w:val="36"/>
                          </w:rPr>
                          <w:t>Redes de COmputadores II</w:t>
                        </w:r>
                      </w:p>
                      <w:p w:rsidR="005B341C" w:rsidRPr="00562E66" w:rsidRDefault="005B341C">
                        <w:pPr>
                          <w:pStyle w:val="SemEspaamento"/>
                          <w:rPr>
                            <w:color w:val="FFFFFF"/>
                            <w:sz w:val="32"/>
                            <w:szCs w:val="32"/>
                          </w:rPr>
                        </w:pPr>
                      </w:p>
                      <w:p w:rsidR="005B341C" w:rsidRPr="00562E66" w:rsidRDefault="005B341C" w:rsidP="005523A6">
                        <w:pPr>
                          <w:pStyle w:val="SemEspaamento"/>
                          <w:jc w:val="center"/>
                          <w:rPr>
                            <w:caps/>
                            <w:color w:val="FFFFFF"/>
                          </w:rPr>
                        </w:pPr>
                        <w:r w:rsidRPr="00562E66">
                          <w:rPr>
                            <w:caps/>
                            <w:color w:val="FFFFFF"/>
                          </w:rPr>
                          <w:t>UNIVERSIDADE DO MINHO</w:t>
                        </w:r>
                        <w:r w:rsidRPr="00562E66">
                          <w:rPr>
                            <w:caps/>
                            <w:color w:val="FFFFFF"/>
                            <w:lang w:val="pt-BR"/>
                          </w:rPr>
                          <w:t xml:space="preserve"> | </w:t>
                        </w:r>
                        <w:r w:rsidRPr="00562E66">
                          <w:rPr>
                            <w:caps/>
                            <w:color w:val="FFFFFF"/>
                          </w:rPr>
                          <w:t>Mestrado integrado em telecomunicações e informática</w:t>
                        </w:r>
                      </w:p>
                      <w:p w:rsidR="005B341C" w:rsidRPr="00562E66" w:rsidRDefault="005B341C">
                        <w:pPr>
                          <w:pStyle w:val="SemEspaamento"/>
                          <w:rPr>
                            <w:caps/>
                            <w:color w:val="FFFFFF"/>
                          </w:rPr>
                        </w:pPr>
                      </w:p>
                      <w:p w:rsidR="005B341C" w:rsidRPr="00592372" w:rsidRDefault="005B341C" w:rsidP="00F51C96">
                        <w:pPr>
                          <w:pStyle w:val="SemEspaamento"/>
                          <w:jc w:val="center"/>
                          <w:rPr>
                            <w:b/>
                            <w:caps/>
                            <w:color w:val="FFFFFF"/>
                            <w:sz w:val="24"/>
                            <w:szCs w:val="24"/>
                          </w:rPr>
                        </w:pPr>
                        <w:r w:rsidRPr="00592372">
                          <w:rPr>
                            <w:b/>
                            <w:caps/>
                            <w:color w:val="FFFFFF"/>
                            <w:sz w:val="24"/>
                            <w:szCs w:val="24"/>
                          </w:rPr>
                          <w:t>Grupo 1</w:t>
                        </w:r>
                      </w:p>
                      <w:p w:rsidR="005B341C" w:rsidRPr="00562E66" w:rsidRDefault="005B341C" w:rsidP="00F51C96">
                        <w:pPr>
                          <w:pStyle w:val="SemEspaamento"/>
                          <w:jc w:val="center"/>
                          <w:rPr>
                            <w:caps/>
                            <w:color w:val="FFFFFF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:rsidR="005B341C" w:rsidRPr="00562E66" w:rsidRDefault="005B341C">
                        <w:pPr>
                          <w:pStyle w:val="SemEspaament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</w:p>
                      <w:p w:rsidR="005B341C" w:rsidRPr="00562E66" w:rsidRDefault="005B341C">
                        <w:pPr>
                          <w:pStyle w:val="SemEspaament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</w:p>
                      <w:p w:rsidR="005B341C" w:rsidRPr="00562E66" w:rsidRDefault="005B341C">
                        <w:pPr>
                          <w:pStyle w:val="SemEspaament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</w:p>
                      <w:p w:rsidR="005B341C" w:rsidRPr="00562E66" w:rsidRDefault="005B341C">
                        <w:pPr>
                          <w:pStyle w:val="SemEspaament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</w:p>
                      <w:p w:rsidR="005B341C" w:rsidRPr="00562E66" w:rsidRDefault="005B341C">
                        <w:pPr>
                          <w:pStyle w:val="SemEspaament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</w:p>
                      <w:p w:rsidR="005B341C" w:rsidRPr="00562E66" w:rsidRDefault="005B341C">
                        <w:pPr>
                          <w:pStyle w:val="SemEspaament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</w:p>
                      <w:p w:rsidR="005B341C" w:rsidRPr="00562E66" w:rsidRDefault="005B341C" w:rsidP="00AF0FDC">
                        <w:pPr>
                          <w:pStyle w:val="SemEspaamento"/>
                          <w:pBdr>
                            <w:bottom w:val="single" w:sz="6" w:space="4" w:color="7F7F7F"/>
                          </w:pBdr>
                          <w:ind w:firstLine="0"/>
                          <w:jc w:val="center"/>
                          <w:rPr>
                            <w:rFonts w:ascii="Calibri Light" w:hAnsi="Calibri Light"/>
                            <w:color w:val="595959"/>
                            <w:sz w:val="108"/>
                            <w:szCs w:val="108"/>
                          </w:rPr>
                        </w:pPr>
                        <w:r w:rsidRPr="00562E66">
                          <w:rPr>
                            <w:rFonts w:ascii="Calibri Light" w:hAnsi="Calibri Light"/>
                            <w:color w:val="595959"/>
                            <w:sz w:val="108"/>
                            <w:szCs w:val="108"/>
                          </w:rPr>
                          <w:t>Relatório</w:t>
                        </w:r>
                        <w:r w:rsidR="00AA2A4E">
                          <w:rPr>
                            <w:rFonts w:ascii="Calibri Light" w:hAnsi="Calibri Light"/>
                            <w:color w:val="595959"/>
                            <w:sz w:val="108"/>
                            <w:szCs w:val="108"/>
                          </w:rPr>
                          <w:t xml:space="preserve"> </w:t>
                        </w:r>
                        <w:r w:rsidR="008A1C48">
                          <w:rPr>
                            <w:rFonts w:ascii="Calibri Light" w:hAnsi="Calibri Light"/>
                            <w:color w:val="595959"/>
                            <w:sz w:val="108"/>
                            <w:szCs w:val="108"/>
                          </w:rPr>
                          <w:t>Final do Trabalho Prático</w:t>
                        </w:r>
                      </w:p>
                      <w:p w:rsidR="005B341C" w:rsidRPr="00562E66" w:rsidRDefault="005B341C">
                        <w:pPr>
                          <w:pStyle w:val="SemEspaament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51C96" w:rsidRDefault="00F51C96"/>
    <w:p w:rsidR="005F3B50" w:rsidRDefault="005F3B50" w:rsidP="00C53E78">
      <w:pPr>
        <w:pStyle w:val="Cabealho3"/>
      </w:pPr>
      <w:r>
        <w:br w:type="page"/>
      </w:r>
    </w:p>
    <w:p w:rsidR="00205326" w:rsidRDefault="00205326" w:rsidP="0092447A">
      <w:pPr>
        <w:pStyle w:val="Estilo1"/>
      </w:pPr>
      <w:bookmarkStart w:id="0" w:name="_Toc477998180"/>
      <w:bookmarkStart w:id="1" w:name="_Toc478590260"/>
      <w:bookmarkStart w:id="2" w:name="_Toc482971116"/>
      <w:r>
        <w:lastRenderedPageBreak/>
        <w:t>Constituição do grupo</w:t>
      </w:r>
      <w:bookmarkEnd w:id="0"/>
      <w:bookmarkEnd w:id="1"/>
      <w:bookmarkEnd w:id="2"/>
      <w:r>
        <w:t xml:space="preserve"> </w:t>
      </w:r>
    </w:p>
    <w:p w:rsidR="00205326" w:rsidRDefault="00205326" w:rsidP="00205326"/>
    <w:p w:rsidR="00205326" w:rsidRDefault="00205326" w:rsidP="00205326"/>
    <w:p w:rsidR="00205326" w:rsidRDefault="00205326" w:rsidP="00205326"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0" wp14:anchorId="74A2DBA1" wp14:editId="26D0A3B4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1790700" cy="1874520"/>
            <wp:effectExtent l="0" t="0" r="0" b="0"/>
            <wp:wrapSquare wrapText="bothSides"/>
            <wp:docPr id="29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326" w:rsidRDefault="00205326" w:rsidP="00205326">
      <w:pPr>
        <w:ind w:firstLine="0"/>
      </w:pPr>
    </w:p>
    <w:p w:rsidR="00205326" w:rsidRPr="008D5E63" w:rsidRDefault="00205326" w:rsidP="00205326">
      <w:pPr>
        <w:ind w:firstLine="0"/>
        <w:jc w:val="left"/>
        <w:rPr>
          <w:szCs w:val="24"/>
        </w:rPr>
      </w:pPr>
      <w:r w:rsidRPr="008D5E63">
        <w:rPr>
          <w:b/>
          <w:szCs w:val="24"/>
        </w:rPr>
        <w:t>Nome:</w:t>
      </w:r>
      <w:r w:rsidRPr="008D5E63">
        <w:rPr>
          <w:szCs w:val="24"/>
        </w:rPr>
        <w:t xml:space="preserve"> André Machado</w:t>
      </w:r>
    </w:p>
    <w:p w:rsidR="00205326" w:rsidRPr="008D5E63" w:rsidRDefault="00205326" w:rsidP="00205326">
      <w:pPr>
        <w:ind w:firstLine="0"/>
        <w:jc w:val="left"/>
        <w:rPr>
          <w:szCs w:val="24"/>
        </w:rPr>
      </w:pPr>
      <w:r w:rsidRPr="008D5E63">
        <w:rPr>
          <w:b/>
          <w:szCs w:val="24"/>
        </w:rPr>
        <w:t>Número Mecanográfico:</w:t>
      </w:r>
      <w:r w:rsidRPr="008D5E63">
        <w:rPr>
          <w:szCs w:val="24"/>
        </w:rPr>
        <w:t xml:space="preserve"> A66693</w:t>
      </w:r>
    </w:p>
    <w:p w:rsidR="00205326" w:rsidRPr="008D5E63" w:rsidRDefault="00205326" w:rsidP="00205326">
      <w:pPr>
        <w:ind w:firstLine="0"/>
        <w:jc w:val="left"/>
        <w:rPr>
          <w:szCs w:val="24"/>
        </w:rPr>
      </w:pPr>
      <w:r w:rsidRPr="008D5E63">
        <w:rPr>
          <w:b/>
          <w:szCs w:val="24"/>
        </w:rPr>
        <w:t>E-mail:</w:t>
      </w:r>
      <w:r w:rsidRPr="008D5E63">
        <w:rPr>
          <w:szCs w:val="24"/>
        </w:rPr>
        <w:t xml:space="preserve"> </w:t>
      </w:r>
      <w:r w:rsidRPr="008D5E63">
        <w:rPr>
          <w:bCs/>
          <w:szCs w:val="24"/>
        </w:rPr>
        <w:t>andre.machado93@gmail.com</w:t>
      </w:r>
    </w:p>
    <w:p w:rsidR="00205326" w:rsidRPr="008D5E63" w:rsidRDefault="00205326" w:rsidP="00205326">
      <w:pPr>
        <w:ind w:firstLine="0"/>
        <w:jc w:val="left"/>
        <w:rPr>
          <w:szCs w:val="24"/>
        </w:rPr>
      </w:pPr>
      <w:r w:rsidRPr="008D5E63">
        <w:rPr>
          <w:b/>
          <w:szCs w:val="24"/>
        </w:rPr>
        <w:t>Correio eletrónico institucional:</w:t>
      </w:r>
      <w:r>
        <w:rPr>
          <w:szCs w:val="24"/>
        </w:rPr>
        <w:t xml:space="preserve"> </w:t>
      </w:r>
      <w:r w:rsidRPr="008D5E63">
        <w:rPr>
          <w:szCs w:val="24"/>
        </w:rPr>
        <w:t>a66693@alunos.uminho.pt</w:t>
      </w:r>
    </w:p>
    <w:p w:rsidR="00205326" w:rsidRDefault="00205326" w:rsidP="00205326"/>
    <w:p w:rsidR="00205326" w:rsidRDefault="00205326" w:rsidP="00205326"/>
    <w:p w:rsidR="00205326" w:rsidRDefault="00205326" w:rsidP="00205326"/>
    <w:p w:rsidR="00205326" w:rsidRDefault="00205326" w:rsidP="00205326">
      <w:pPr>
        <w:spacing w:after="124"/>
        <w:ind w:right="79" w:firstLine="0"/>
      </w:pPr>
    </w:p>
    <w:p w:rsidR="00205326" w:rsidRDefault="00205326" w:rsidP="00205326">
      <w:pPr>
        <w:spacing w:after="124"/>
        <w:ind w:right="79"/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2D24FFBE" wp14:editId="7F73DD35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1790700" cy="2080260"/>
            <wp:effectExtent l="0" t="0" r="0" b="0"/>
            <wp:wrapSquare wrapText="bothSides"/>
            <wp:docPr id="28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326" w:rsidRDefault="00205326" w:rsidP="00205326">
      <w:pPr>
        <w:spacing w:after="124"/>
        <w:ind w:right="79" w:firstLine="0"/>
      </w:pPr>
    </w:p>
    <w:p w:rsidR="00205326" w:rsidRDefault="00205326" w:rsidP="00205326">
      <w:pPr>
        <w:spacing w:after="124"/>
        <w:ind w:right="79" w:firstLine="0"/>
      </w:pPr>
      <w:r w:rsidRPr="008D5E63">
        <w:rPr>
          <w:b/>
        </w:rPr>
        <w:t>Nome:</w:t>
      </w:r>
      <w:r>
        <w:t xml:space="preserve"> Carlos Carvalho</w:t>
      </w:r>
    </w:p>
    <w:p w:rsidR="00205326" w:rsidRDefault="00205326" w:rsidP="00205326">
      <w:pPr>
        <w:spacing w:after="124"/>
        <w:ind w:right="79" w:firstLine="0"/>
      </w:pPr>
      <w:r w:rsidRPr="008D5E63">
        <w:rPr>
          <w:b/>
        </w:rPr>
        <w:t>Número Mecanográfico:</w:t>
      </w:r>
      <w:r>
        <w:t xml:space="preserve">  A75401 </w:t>
      </w:r>
    </w:p>
    <w:p w:rsidR="00205326" w:rsidRDefault="00205326" w:rsidP="00205326">
      <w:pPr>
        <w:tabs>
          <w:tab w:val="center" w:pos="4547"/>
        </w:tabs>
        <w:spacing w:after="132"/>
        <w:ind w:firstLine="0"/>
      </w:pPr>
      <w:r w:rsidRPr="008D5E63">
        <w:rPr>
          <w:b/>
        </w:rPr>
        <w:t>E-mail:</w:t>
      </w:r>
      <w:r>
        <w:t xml:space="preserve"> carlosc.96@hotmail.com </w:t>
      </w:r>
    </w:p>
    <w:p w:rsidR="00205326" w:rsidRDefault="00205326" w:rsidP="00205326">
      <w:pPr>
        <w:ind w:firstLine="0"/>
        <w:jc w:val="left"/>
      </w:pPr>
      <w:r w:rsidRPr="008D5E63">
        <w:rPr>
          <w:b/>
        </w:rPr>
        <w:t xml:space="preserve">Correio eletrónico institucional: </w:t>
      </w:r>
      <w:r>
        <w:t>a75401@alunos.uminho.pt</w:t>
      </w:r>
    </w:p>
    <w:p w:rsidR="00205326" w:rsidRDefault="00205326" w:rsidP="00205326"/>
    <w:p w:rsidR="00205326" w:rsidRPr="00F51C96" w:rsidRDefault="00205326" w:rsidP="00205326"/>
    <w:p w:rsidR="00205326" w:rsidRDefault="00205326" w:rsidP="00205326"/>
    <w:p w:rsidR="00205326" w:rsidRDefault="00205326" w:rsidP="00205326"/>
    <w:p w:rsidR="00205326" w:rsidRDefault="00205326" w:rsidP="00205326"/>
    <w:p w:rsidR="00205326" w:rsidRDefault="00205326" w:rsidP="00205326">
      <w:pPr>
        <w:rPr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1AFA3B82" wp14:editId="0CC9AA72">
            <wp:simplePos x="0" y="0"/>
            <wp:positionH relativeFrom="column">
              <wp:posOffset>24765</wp:posOffset>
            </wp:positionH>
            <wp:positionV relativeFrom="paragraph">
              <wp:posOffset>51435</wp:posOffset>
            </wp:positionV>
            <wp:extent cx="1813560" cy="1885315"/>
            <wp:effectExtent l="0" t="0" r="0" b="635"/>
            <wp:wrapThrough wrapText="bothSides">
              <wp:wrapPolygon edited="0">
                <wp:start x="0" y="0"/>
                <wp:lineTo x="0" y="21389"/>
                <wp:lineTo x="21328" y="21389"/>
                <wp:lineTo x="21328" y="0"/>
                <wp:lineTo x="0" y="0"/>
              </wp:wrapPolygon>
            </wp:wrapThrough>
            <wp:docPr id="75" name="Imagem 75" descr="C:\Users\andre\AppData\Local\Microsoft\Windows\INetCacheContent.Word\15942144_1712101385481941_12881332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Content.Word\15942144_1712101385481941_1288133260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326" w:rsidRDefault="00205326" w:rsidP="00205326">
      <w:pPr>
        <w:ind w:firstLine="0"/>
      </w:pPr>
      <w:r w:rsidRPr="008D5E63">
        <w:rPr>
          <w:b/>
        </w:rPr>
        <w:t>Nome:</w:t>
      </w:r>
      <w:r>
        <w:t xml:space="preserve"> Rui Silva </w:t>
      </w:r>
    </w:p>
    <w:p w:rsidR="00205326" w:rsidRDefault="00205326" w:rsidP="00205326">
      <w:pPr>
        <w:ind w:firstLine="0"/>
      </w:pPr>
      <w:r w:rsidRPr="008D5E63">
        <w:rPr>
          <w:b/>
        </w:rPr>
        <w:t>Número Mecanográfico:</w:t>
      </w:r>
      <w:r>
        <w:t xml:space="preserve"> A69987 </w:t>
      </w:r>
    </w:p>
    <w:p w:rsidR="00205326" w:rsidRDefault="00205326" w:rsidP="00205326">
      <w:pPr>
        <w:ind w:firstLine="0"/>
      </w:pPr>
      <w:r w:rsidRPr="008D5E63">
        <w:rPr>
          <w:b/>
        </w:rPr>
        <w:t>E-mail:</w:t>
      </w:r>
      <w:r>
        <w:t xml:space="preserve"> </w:t>
      </w:r>
      <w:r w:rsidRPr="008D5E63">
        <w:rPr>
          <w:bCs/>
        </w:rPr>
        <w:t>rui.silva.kj@gmail.com</w:t>
      </w:r>
      <w:r>
        <w:t xml:space="preserve"> </w:t>
      </w:r>
    </w:p>
    <w:p w:rsidR="00DC59E0" w:rsidRPr="00DC59E0" w:rsidRDefault="00205326" w:rsidP="00DC59E0">
      <w:pPr>
        <w:ind w:firstLine="0"/>
        <w:jc w:val="left"/>
      </w:pPr>
      <w:r w:rsidRPr="008D5E63">
        <w:rPr>
          <w:b/>
        </w:rPr>
        <w:t>Correio eletrónico institucional:</w:t>
      </w:r>
      <w:r>
        <w:t xml:space="preserve"> a69987@alunos.uminho.pt</w:t>
      </w:r>
      <w:r>
        <w:br w:type="textWrapping" w:clear="all"/>
      </w:r>
      <w:bookmarkStart w:id="3" w:name="_Toc477998181"/>
      <w:r w:rsidR="00DC59E0" w:rsidRPr="00DC59E0">
        <w:rPr>
          <w:lang w:val="pt-BR"/>
        </w:rPr>
        <w:br w:type="page"/>
      </w:r>
    </w:p>
    <w:p w:rsidR="000822CF" w:rsidRDefault="009A1620" w:rsidP="0092447A">
      <w:pPr>
        <w:pStyle w:val="Estilo1"/>
      </w:pPr>
      <w:bookmarkStart w:id="4" w:name="_Toc478590261"/>
      <w:bookmarkStart w:id="5" w:name="_Toc482971117"/>
      <w:r>
        <w:rPr>
          <w:lang w:val="pt-BR"/>
        </w:rPr>
        <w:lastRenderedPageBreak/>
        <w:t>Índice</w:t>
      </w:r>
      <w:r w:rsidR="00B84E4B">
        <w:rPr>
          <w:lang w:val="pt-BR"/>
        </w:rPr>
        <w:t xml:space="preserve"> Geral</w:t>
      </w:r>
      <w:bookmarkEnd w:id="3"/>
      <w:bookmarkEnd w:id="4"/>
      <w:bookmarkEnd w:id="5"/>
    </w:p>
    <w:p w:rsidR="00FA55BF" w:rsidRDefault="00FA55BF" w:rsidP="00FA55BF">
      <w:pPr>
        <w:ind w:firstLine="0"/>
      </w:pPr>
    </w:p>
    <w:p w:rsidR="00993693" w:rsidRDefault="00FA55BF">
      <w:pPr>
        <w:pStyle w:val="ndice1"/>
        <w:tabs>
          <w:tab w:val="right" w:leader="dot" w:pos="1062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\o "1-4" \h \z \u </w:instrText>
      </w:r>
      <w:r>
        <w:rPr>
          <w:b w:val="0"/>
          <w:bCs w:val="0"/>
          <w:noProof/>
        </w:rPr>
        <w:fldChar w:fldCharType="separate"/>
      </w:r>
      <w:hyperlink w:anchor="_Toc482971116" w:history="1">
        <w:r w:rsidR="00993693" w:rsidRPr="00C4179E">
          <w:rPr>
            <w:rStyle w:val="Hiperligao"/>
            <w:noProof/>
          </w:rPr>
          <w:t>Constituição do grupo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_Toc482971116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2</w:t>
        </w:r>
        <w:r w:rsidR="00993693">
          <w:rPr>
            <w:noProof/>
            <w:webHidden/>
          </w:rPr>
          <w:fldChar w:fldCharType="end"/>
        </w:r>
      </w:hyperlink>
    </w:p>
    <w:p w:rsidR="00993693" w:rsidRDefault="00176914">
      <w:pPr>
        <w:pStyle w:val="ndice1"/>
        <w:tabs>
          <w:tab w:val="right" w:leader="dot" w:pos="1062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82971117" w:history="1">
        <w:r w:rsidR="00993693" w:rsidRPr="00C4179E">
          <w:rPr>
            <w:rStyle w:val="Hiperligao"/>
            <w:noProof/>
            <w:lang w:val="pt-BR"/>
          </w:rPr>
          <w:t>Índice Geral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_Toc482971117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3</w:t>
        </w:r>
        <w:r w:rsidR="00993693">
          <w:rPr>
            <w:noProof/>
            <w:webHidden/>
          </w:rPr>
          <w:fldChar w:fldCharType="end"/>
        </w:r>
      </w:hyperlink>
    </w:p>
    <w:p w:rsidR="00993693" w:rsidRDefault="00176914">
      <w:pPr>
        <w:pStyle w:val="ndice1"/>
        <w:tabs>
          <w:tab w:val="right" w:leader="dot" w:pos="1062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82971118" w:history="1">
        <w:r w:rsidR="00993693" w:rsidRPr="00C4179E">
          <w:rPr>
            <w:rStyle w:val="Hiperligao"/>
            <w:noProof/>
            <w:lang w:val="pt-BR"/>
          </w:rPr>
          <w:t>Índice de figuras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_Toc482971118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3</w:t>
        </w:r>
        <w:r w:rsidR="00993693">
          <w:rPr>
            <w:noProof/>
            <w:webHidden/>
          </w:rPr>
          <w:fldChar w:fldCharType="end"/>
        </w:r>
      </w:hyperlink>
    </w:p>
    <w:p w:rsidR="00993693" w:rsidRDefault="00176914">
      <w:pPr>
        <w:pStyle w:val="ndice1"/>
        <w:tabs>
          <w:tab w:val="left" w:pos="1100"/>
          <w:tab w:val="right" w:leader="dot" w:pos="1062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82971119" w:history="1">
        <w:r w:rsidR="00993693" w:rsidRPr="00C4179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99369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93693" w:rsidRPr="00C4179E">
          <w:rPr>
            <w:rStyle w:val="Hiperligao"/>
            <w:noProof/>
          </w:rPr>
          <w:t>Introdução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_Toc482971119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4</w:t>
        </w:r>
        <w:r w:rsidR="00993693">
          <w:rPr>
            <w:noProof/>
            <w:webHidden/>
          </w:rPr>
          <w:fldChar w:fldCharType="end"/>
        </w:r>
      </w:hyperlink>
    </w:p>
    <w:p w:rsidR="00993693" w:rsidRDefault="00176914">
      <w:pPr>
        <w:pStyle w:val="ndice1"/>
        <w:tabs>
          <w:tab w:val="left" w:pos="1100"/>
          <w:tab w:val="right" w:leader="dot" w:pos="1062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82971120" w:history="1">
        <w:r w:rsidR="00993693" w:rsidRPr="00C4179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99369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93693" w:rsidRPr="00C4179E">
          <w:rPr>
            <w:rStyle w:val="Hiperligao"/>
            <w:noProof/>
          </w:rPr>
          <w:t>Servidor Web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_Toc482971120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4</w:t>
        </w:r>
        <w:r w:rsidR="00993693">
          <w:rPr>
            <w:noProof/>
            <w:webHidden/>
          </w:rPr>
          <w:fldChar w:fldCharType="end"/>
        </w:r>
      </w:hyperlink>
    </w:p>
    <w:p w:rsidR="00993693" w:rsidRDefault="00176914">
      <w:pPr>
        <w:pStyle w:val="ndice1"/>
        <w:tabs>
          <w:tab w:val="left" w:pos="1100"/>
          <w:tab w:val="right" w:leader="dot" w:pos="1062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82971121" w:history="1">
        <w:r w:rsidR="00993693" w:rsidRPr="00C4179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99369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93693" w:rsidRPr="00C4179E">
          <w:rPr>
            <w:rStyle w:val="Hiperligao"/>
            <w:noProof/>
          </w:rPr>
          <w:t>Aplicações Web Cliente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_Toc482971121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4</w:t>
        </w:r>
        <w:r w:rsidR="00993693">
          <w:rPr>
            <w:noProof/>
            <w:webHidden/>
          </w:rPr>
          <w:fldChar w:fldCharType="end"/>
        </w:r>
      </w:hyperlink>
    </w:p>
    <w:p w:rsidR="00993693" w:rsidRDefault="00176914">
      <w:pPr>
        <w:pStyle w:val="ndice1"/>
        <w:tabs>
          <w:tab w:val="left" w:pos="1100"/>
          <w:tab w:val="right" w:leader="dot" w:pos="1062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82971122" w:history="1">
        <w:r w:rsidR="00993693" w:rsidRPr="00C4179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99369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93693" w:rsidRPr="00C4179E">
          <w:rPr>
            <w:rStyle w:val="Hiperligao"/>
            <w:noProof/>
          </w:rPr>
          <w:t>Base de Dados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_Toc482971122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5</w:t>
        </w:r>
        <w:r w:rsidR="00993693">
          <w:rPr>
            <w:noProof/>
            <w:webHidden/>
          </w:rPr>
          <w:fldChar w:fldCharType="end"/>
        </w:r>
      </w:hyperlink>
    </w:p>
    <w:p w:rsidR="009B7309" w:rsidRDefault="00FA55BF" w:rsidP="007437C6">
      <w:pPr>
        <w:ind w:firstLine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C53E78" w:rsidRDefault="00993693" w:rsidP="0092447A">
      <w:pPr>
        <w:pStyle w:val="Estilo1"/>
        <w:rPr>
          <w:lang w:val="pt-BR"/>
        </w:rPr>
      </w:pPr>
      <w:bookmarkStart w:id="6" w:name="_Toc477998183"/>
      <w:bookmarkStart w:id="7" w:name="_Toc478590262"/>
      <w:bookmarkStart w:id="8" w:name="_Toc482971118"/>
      <w:r>
        <w:rPr>
          <w:lang w:val="pt-BR"/>
        </w:rPr>
        <w:t>Índice de F</w:t>
      </w:r>
      <w:r w:rsidR="00C53E78">
        <w:rPr>
          <w:lang w:val="pt-BR"/>
        </w:rPr>
        <w:t>igura</w:t>
      </w:r>
      <w:bookmarkEnd w:id="6"/>
      <w:bookmarkEnd w:id="7"/>
      <w:bookmarkEnd w:id="8"/>
    </w:p>
    <w:p w:rsidR="00993693" w:rsidRDefault="00FA55BF">
      <w:pPr>
        <w:pStyle w:val="ndicedeilustraes"/>
        <w:tabs>
          <w:tab w:val="right" w:leader="dot" w:pos="10621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82971123" w:history="1">
        <w:r w:rsidR="00993693" w:rsidRPr="000823C8">
          <w:rPr>
            <w:rStyle w:val="Hiperligao"/>
            <w:noProof/>
          </w:rPr>
          <w:t>Figura 1 - Diagrama Entidade-Relacionamento.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_Toc482971123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6</w:t>
        </w:r>
        <w:r w:rsidR="00993693">
          <w:rPr>
            <w:noProof/>
            <w:webHidden/>
          </w:rPr>
          <w:fldChar w:fldCharType="end"/>
        </w:r>
      </w:hyperlink>
    </w:p>
    <w:p w:rsidR="00C53E78" w:rsidRDefault="00FA55BF" w:rsidP="00AF0FDC">
      <w:pPr>
        <w:spacing w:line="240" w:lineRule="auto"/>
        <w:ind w:firstLine="0"/>
        <w:jc w:val="left"/>
      </w:pPr>
      <w:r>
        <w:fldChar w:fldCharType="end"/>
      </w:r>
    </w:p>
    <w:p w:rsidR="00993693" w:rsidRDefault="00993693" w:rsidP="00993693">
      <w:pPr>
        <w:pStyle w:val="Estilo1"/>
        <w:rPr>
          <w:lang w:val="pt-BR"/>
        </w:rPr>
      </w:pPr>
      <w:r>
        <w:rPr>
          <w:lang w:val="pt-BR"/>
        </w:rPr>
        <w:t>Índice de Tabela</w:t>
      </w:r>
    </w:p>
    <w:p w:rsidR="00205326" w:rsidRDefault="00205326">
      <w:pPr>
        <w:spacing w:line="240" w:lineRule="auto"/>
        <w:ind w:firstLine="0"/>
        <w:jc w:val="left"/>
      </w:pPr>
    </w:p>
    <w:p w:rsidR="00993693" w:rsidRDefault="00993693">
      <w:pPr>
        <w:spacing w:line="240" w:lineRule="auto"/>
        <w:ind w:firstLine="0"/>
        <w:jc w:val="left"/>
        <w:rPr>
          <w:noProof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</w:p>
    <w:p w:rsidR="00993693" w:rsidRDefault="00176914">
      <w:pPr>
        <w:pStyle w:val="ndicedeilustraes"/>
        <w:tabs>
          <w:tab w:val="right" w:leader="dot" w:pos="10621"/>
        </w:tabs>
        <w:rPr>
          <w:rStyle w:val="Hiperligao"/>
          <w:noProof/>
        </w:rPr>
      </w:pPr>
      <w:hyperlink w:anchor="_Toc482971161" w:history="1">
        <w:r w:rsidR="00993693" w:rsidRPr="00DE05B7">
          <w:rPr>
            <w:rStyle w:val="Hiperligao"/>
            <w:noProof/>
          </w:rPr>
          <w:t>Tabela 1 - Formato da trama.</w:t>
        </w:r>
        <w:r w:rsidR="00993693">
          <w:rPr>
            <w:noProof/>
            <w:webHidden/>
          </w:rPr>
          <w:tab/>
        </w:r>
        <w:r w:rsidR="00993693">
          <w:rPr>
            <w:noProof/>
            <w:webHidden/>
          </w:rPr>
          <w:fldChar w:fldCharType="begin"/>
        </w:r>
        <w:r w:rsidR="00993693">
          <w:rPr>
            <w:noProof/>
            <w:webHidden/>
          </w:rPr>
          <w:instrText xml:space="preserve"> PAGEREF _Toc482971161 \h </w:instrText>
        </w:r>
        <w:r w:rsidR="00993693">
          <w:rPr>
            <w:noProof/>
            <w:webHidden/>
          </w:rPr>
        </w:r>
        <w:r w:rsidR="00993693">
          <w:rPr>
            <w:noProof/>
            <w:webHidden/>
          </w:rPr>
          <w:fldChar w:fldCharType="separate"/>
        </w:r>
        <w:r w:rsidR="00FD7017">
          <w:rPr>
            <w:noProof/>
            <w:webHidden/>
          </w:rPr>
          <w:t>5</w:t>
        </w:r>
        <w:r w:rsidR="00993693">
          <w:rPr>
            <w:noProof/>
            <w:webHidden/>
          </w:rPr>
          <w:fldChar w:fldCharType="end"/>
        </w:r>
      </w:hyperlink>
    </w:p>
    <w:p w:rsidR="00993693" w:rsidRDefault="00993693">
      <w:pPr>
        <w:spacing w:line="240" w:lineRule="auto"/>
        <w:ind w:firstLine="0"/>
        <w:jc w:val="left"/>
      </w:pPr>
      <w:r>
        <w:br w:type="page"/>
      </w:r>
    </w:p>
    <w:p w:rsidR="00993693" w:rsidRPr="00993693" w:rsidRDefault="00993693" w:rsidP="00993693"/>
    <w:p w:rsidR="00FA55BF" w:rsidRDefault="00993693">
      <w:pPr>
        <w:spacing w:line="240" w:lineRule="auto"/>
        <w:ind w:firstLine="0"/>
        <w:jc w:val="left"/>
      </w:pPr>
      <w:r>
        <w:fldChar w:fldCharType="end"/>
      </w:r>
    </w:p>
    <w:p w:rsidR="00FC3BC0" w:rsidRDefault="00FC3BC0">
      <w:pPr>
        <w:spacing w:line="240" w:lineRule="auto"/>
        <w:ind w:firstLine="0"/>
        <w:jc w:val="left"/>
      </w:pPr>
    </w:p>
    <w:p w:rsidR="00FC3BC0" w:rsidRDefault="00FC3BC0" w:rsidP="00D972FC">
      <w:pPr>
        <w:pStyle w:val="Ttulo1"/>
        <w:numPr>
          <w:ilvl w:val="1"/>
          <w:numId w:val="7"/>
        </w:numPr>
      </w:pPr>
      <w:bookmarkStart w:id="9" w:name="_Toc477998184"/>
      <w:bookmarkStart w:id="10" w:name="_Toc478590263"/>
      <w:bookmarkStart w:id="11" w:name="_Toc482971119"/>
      <w:r>
        <w:t>Introdução</w:t>
      </w:r>
      <w:bookmarkEnd w:id="9"/>
      <w:bookmarkEnd w:id="10"/>
      <w:bookmarkEnd w:id="11"/>
      <w:r>
        <w:t xml:space="preserve"> </w:t>
      </w:r>
    </w:p>
    <w:p w:rsidR="00AA2A4E" w:rsidRPr="00AA2A4E" w:rsidRDefault="00AA2A4E" w:rsidP="00AA2A4E">
      <w:pPr>
        <w:rPr>
          <w:lang w:eastAsia="pt-PT"/>
        </w:rPr>
      </w:pPr>
    </w:p>
    <w:p w:rsidR="008A1C48" w:rsidRPr="00842552" w:rsidRDefault="00AA2A4E" w:rsidP="00AA2A4E">
      <w:pPr>
        <w:rPr>
          <w:sz w:val="24"/>
          <w:szCs w:val="24"/>
        </w:rPr>
      </w:pPr>
      <w:r w:rsidRPr="00842552">
        <w:rPr>
          <w:sz w:val="24"/>
          <w:szCs w:val="24"/>
        </w:rPr>
        <w:t xml:space="preserve">No âmbito da Unidade Curricular de </w:t>
      </w:r>
      <w:r w:rsidR="008A1C48" w:rsidRPr="00842552">
        <w:rPr>
          <w:sz w:val="24"/>
          <w:szCs w:val="24"/>
        </w:rPr>
        <w:t xml:space="preserve">Redes de Computadores II </w:t>
      </w:r>
      <w:r w:rsidRPr="00842552">
        <w:rPr>
          <w:sz w:val="24"/>
          <w:szCs w:val="24"/>
        </w:rPr>
        <w:t xml:space="preserve">do curso Mestrado Integrado em Engenharia de Telecomunicações e Informática foi proposto aos alunos o desenvolvimento </w:t>
      </w:r>
      <w:r w:rsidR="008A1C48" w:rsidRPr="00842552">
        <w:rPr>
          <w:sz w:val="24"/>
          <w:szCs w:val="24"/>
        </w:rPr>
        <w:t>e simulação de uma topologia</w:t>
      </w:r>
      <w:r w:rsidR="00A26FC2" w:rsidRPr="00842552">
        <w:rPr>
          <w:sz w:val="24"/>
          <w:szCs w:val="24"/>
        </w:rPr>
        <w:t xml:space="preserve"> na ferramenta de emulação </w:t>
      </w:r>
      <w:proofErr w:type="spellStart"/>
      <w:r w:rsidR="00A26FC2" w:rsidRPr="00842552">
        <w:rPr>
          <w:sz w:val="24"/>
          <w:szCs w:val="24"/>
        </w:rPr>
        <w:t>Common</w:t>
      </w:r>
      <w:proofErr w:type="spellEnd"/>
      <w:r w:rsidR="00A26FC2" w:rsidRPr="00842552">
        <w:rPr>
          <w:sz w:val="24"/>
          <w:szCs w:val="24"/>
        </w:rPr>
        <w:t xml:space="preserve"> Open Research </w:t>
      </w:r>
      <w:proofErr w:type="spellStart"/>
      <w:r w:rsidR="00A26FC2" w:rsidRPr="00842552">
        <w:rPr>
          <w:sz w:val="24"/>
          <w:szCs w:val="24"/>
        </w:rPr>
        <w:t>Emulator</w:t>
      </w:r>
      <w:proofErr w:type="spellEnd"/>
      <w:r w:rsidR="00A26FC2" w:rsidRPr="00842552">
        <w:rPr>
          <w:sz w:val="24"/>
          <w:szCs w:val="24"/>
        </w:rPr>
        <w:t xml:space="preserve"> (CORE)</w:t>
      </w:r>
      <w:r w:rsidR="008A1C48" w:rsidRPr="00842552">
        <w:rPr>
          <w:sz w:val="24"/>
          <w:szCs w:val="24"/>
        </w:rPr>
        <w:t>.</w:t>
      </w:r>
    </w:p>
    <w:p w:rsidR="00877B46" w:rsidRPr="00842552" w:rsidRDefault="008A1C48" w:rsidP="00877B46">
      <w:pPr>
        <w:rPr>
          <w:sz w:val="24"/>
          <w:szCs w:val="24"/>
        </w:rPr>
      </w:pPr>
      <w:r w:rsidRPr="00842552">
        <w:rPr>
          <w:sz w:val="24"/>
          <w:szCs w:val="24"/>
        </w:rPr>
        <w:t xml:space="preserve">Esta topologia visa por em prática todos conhecimentos que se adquiriu </w:t>
      </w:r>
      <w:r w:rsidR="00A26FC2" w:rsidRPr="00842552">
        <w:rPr>
          <w:sz w:val="24"/>
          <w:szCs w:val="24"/>
        </w:rPr>
        <w:t xml:space="preserve">na unidade curricular </w:t>
      </w:r>
      <w:r w:rsidRPr="00842552">
        <w:rPr>
          <w:sz w:val="24"/>
          <w:szCs w:val="24"/>
        </w:rPr>
        <w:t>ao longo do semestre, de forma a que nos possibilite uma m</w:t>
      </w:r>
      <w:r w:rsidR="00FE1989">
        <w:rPr>
          <w:sz w:val="24"/>
          <w:szCs w:val="24"/>
        </w:rPr>
        <w:t>elhor aprendizagem sobre toda</w:t>
      </w:r>
      <w:r w:rsidR="00A26FC2" w:rsidRPr="00842552">
        <w:rPr>
          <w:sz w:val="24"/>
          <w:szCs w:val="24"/>
        </w:rPr>
        <w:t xml:space="preserve">s etapas e problemas quando se está a configurar os diferentes protocolos e políticas. </w:t>
      </w:r>
      <w:r w:rsidR="00877B46" w:rsidRPr="00842552">
        <w:rPr>
          <w:sz w:val="24"/>
          <w:szCs w:val="24"/>
        </w:rPr>
        <w:t xml:space="preserve">Este projeto está principalmente focado sobre a implementação de soluções de encaminhamento </w:t>
      </w:r>
      <w:proofErr w:type="spellStart"/>
      <w:r w:rsidR="00877B46" w:rsidRPr="00842552">
        <w:rPr>
          <w:sz w:val="24"/>
          <w:szCs w:val="24"/>
        </w:rPr>
        <w:t>intra</w:t>
      </w:r>
      <w:proofErr w:type="spellEnd"/>
      <w:r w:rsidR="00877B46" w:rsidRPr="00842552">
        <w:rPr>
          <w:sz w:val="24"/>
          <w:szCs w:val="24"/>
        </w:rPr>
        <w:t xml:space="preserve"> e </w:t>
      </w:r>
      <w:proofErr w:type="spellStart"/>
      <w:r w:rsidR="00877B46" w:rsidRPr="00842552">
        <w:rPr>
          <w:sz w:val="24"/>
          <w:szCs w:val="24"/>
        </w:rPr>
        <w:t>inter-dominio</w:t>
      </w:r>
      <w:proofErr w:type="spellEnd"/>
      <w:r w:rsidR="00877B46" w:rsidRPr="00842552">
        <w:rPr>
          <w:sz w:val="24"/>
          <w:szCs w:val="24"/>
        </w:rPr>
        <w:t xml:space="preserve">, configuração </w:t>
      </w:r>
      <w:r w:rsidR="0080789D">
        <w:rPr>
          <w:sz w:val="24"/>
          <w:szCs w:val="24"/>
        </w:rPr>
        <w:t xml:space="preserve">do </w:t>
      </w:r>
      <w:r w:rsidR="00877B46" w:rsidRPr="00842552">
        <w:rPr>
          <w:sz w:val="24"/>
          <w:szCs w:val="24"/>
        </w:rPr>
        <w:t>encaminhamento interno estático, RIP e OSPF</w:t>
      </w:r>
      <w:r w:rsidR="0080789D">
        <w:rPr>
          <w:sz w:val="24"/>
          <w:szCs w:val="24"/>
        </w:rPr>
        <w:t>,</w:t>
      </w:r>
      <w:r w:rsidR="00877B46" w:rsidRPr="00842552">
        <w:rPr>
          <w:sz w:val="24"/>
          <w:szCs w:val="24"/>
        </w:rPr>
        <w:t xml:space="preserve"> assim como encaminhamento externo BGP. </w:t>
      </w:r>
    </w:p>
    <w:p w:rsidR="00842552" w:rsidRPr="00842552" w:rsidRDefault="00842552" w:rsidP="00842552">
      <w:pPr>
        <w:rPr>
          <w:sz w:val="24"/>
          <w:szCs w:val="24"/>
        </w:rPr>
      </w:pPr>
      <w:r w:rsidRPr="00842552">
        <w:rPr>
          <w:sz w:val="24"/>
          <w:szCs w:val="24"/>
        </w:rPr>
        <w:t>Este projeto também difere pela positiva pois é nos exigido trabalhar e aplicar diferentes políticas de encaminhamento.</w:t>
      </w:r>
    </w:p>
    <w:p w:rsidR="0080789D" w:rsidRDefault="00842552" w:rsidP="00842552">
      <w:pPr>
        <w:rPr>
          <w:sz w:val="24"/>
          <w:szCs w:val="24"/>
        </w:rPr>
      </w:pPr>
      <w:r w:rsidRPr="00842552">
        <w:rPr>
          <w:sz w:val="24"/>
          <w:szCs w:val="24"/>
        </w:rPr>
        <w:t>Desta forma</w:t>
      </w:r>
      <w:r w:rsidR="00FE1989">
        <w:rPr>
          <w:sz w:val="24"/>
          <w:szCs w:val="24"/>
        </w:rPr>
        <w:t>,</w:t>
      </w:r>
      <w:r w:rsidRPr="00842552">
        <w:rPr>
          <w:sz w:val="24"/>
          <w:szCs w:val="24"/>
        </w:rPr>
        <w:t xml:space="preserve"> inicialmente </w:t>
      </w:r>
      <w:r>
        <w:rPr>
          <w:sz w:val="24"/>
          <w:szCs w:val="24"/>
        </w:rPr>
        <w:t xml:space="preserve">o grupo pretende falar sobre as diferentes configurações do OSPF, RIP e do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estático. Posteriormente será elaborada uma identificação dos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 Routers (ABR) do OSPF na nossa topologia desen</w:t>
      </w:r>
      <w:r w:rsidR="00FE1989">
        <w:rPr>
          <w:sz w:val="24"/>
          <w:szCs w:val="24"/>
        </w:rPr>
        <w:t xml:space="preserve">volvida e fazer uma </w:t>
      </w:r>
      <w:r>
        <w:rPr>
          <w:sz w:val="24"/>
          <w:szCs w:val="24"/>
        </w:rPr>
        <w:t>explicação das escolhas efetuadas</w:t>
      </w:r>
      <w:r w:rsidR="00FE1989">
        <w:rPr>
          <w:sz w:val="24"/>
          <w:szCs w:val="24"/>
        </w:rPr>
        <w:t>. De seguida será elaborada uma explicação das diferentes politicas de encaminhamento externo do BGP que se utilizou na nossa topologia. Recorreu-se ao uso de exemplos das tabelas de encaminhamento e comentários para uma melhor explicação e ainda por fim falar das diferentes escolhas da topolo</w:t>
      </w:r>
      <w:r w:rsidR="0080789D">
        <w:rPr>
          <w:sz w:val="24"/>
          <w:szCs w:val="24"/>
        </w:rPr>
        <w:t>gia entre sistemas autónomos.</w:t>
      </w:r>
    </w:p>
    <w:p w:rsidR="0080789D" w:rsidRDefault="0080789D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2552" w:rsidRPr="00842552" w:rsidRDefault="0080789D" w:rsidP="0080789D">
      <w:pPr>
        <w:pStyle w:val="Ttulo1"/>
      </w:pPr>
      <w:r>
        <w:lastRenderedPageBreak/>
        <w:t xml:space="preserve">Implementação do projeto </w:t>
      </w:r>
      <w:bookmarkStart w:id="12" w:name="_GoBack"/>
      <w:bookmarkEnd w:id="12"/>
    </w:p>
    <w:p w:rsidR="00A26FC2" w:rsidRDefault="00A26FC2" w:rsidP="00AA2A4E"/>
    <w:p w:rsidR="00AA2A4E" w:rsidRDefault="00AA2A4E" w:rsidP="00AA2A4E"/>
    <w:p w:rsidR="00AA2A4E" w:rsidRDefault="00AA2A4E" w:rsidP="00AA2A4E"/>
    <w:p w:rsidR="00535C94" w:rsidRDefault="00535C94" w:rsidP="00AA2A4E"/>
    <w:sectPr w:rsidR="00535C94" w:rsidSect="00A26FC2">
      <w:footerReference w:type="default" r:id="rId13"/>
      <w:endnotePr>
        <w:numFmt w:val="decimal"/>
      </w:endnotePr>
      <w:pgSz w:w="11906" w:h="16838"/>
      <w:pgMar w:top="1417" w:right="1274" w:bottom="1417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914" w:rsidRDefault="00176914" w:rsidP="005F3B50">
      <w:pPr>
        <w:spacing w:line="240" w:lineRule="auto"/>
      </w:pPr>
      <w:r>
        <w:separator/>
      </w:r>
    </w:p>
  </w:endnote>
  <w:endnote w:type="continuationSeparator" w:id="0">
    <w:p w:rsidR="00176914" w:rsidRDefault="00176914" w:rsidP="005F3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2457330"/>
      <w:docPartObj>
        <w:docPartGallery w:val="Page Numbers (Bottom of Page)"/>
        <w:docPartUnique/>
      </w:docPartObj>
    </w:sdtPr>
    <w:sdtEndPr/>
    <w:sdtContent>
      <w:p w:rsidR="005B341C" w:rsidRDefault="005B341C">
        <w:pPr>
          <w:pStyle w:val="Rodap"/>
          <w:jc w:val="right"/>
        </w:pPr>
      </w:p>
      <w:p w:rsidR="005B341C" w:rsidRDefault="005B341C">
        <w:pPr>
          <w:pStyle w:val="Rodap"/>
          <w:jc w:val="right"/>
        </w:pPr>
      </w:p>
      <w:p w:rsidR="005B341C" w:rsidRDefault="005B34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528">
          <w:rPr>
            <w:noProof/>
          </w:rPr>
          <w:t>5</w:t>
        </w:r>
        <w:r>
          <w:fldChar w:fldCharType="end"/>
        </w:r>
      </w:p>
    </w:sdtContent>
  </w:sdt>
  <w:p w:rsidR="005B341C" w:rsidRDefault="005B34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914" w:rsidRDefault="00176914" w:rsidP="005F3B50">
      <w:pPr>
        <w:spacing w:line="240" w:lineRule="auto"/>
      </w:pPr>
      <w:r>
        <w:separator/>
      </w:r>
    </w:p>
  </w:footnote>
  <w:footnote w:type="continuationSeparator" w:id="0">
    <w:p w:rsidR="00176914" w:rsidRDefault="00176914" w:rsidP="005F3B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3CB"/>
    <w:multiLevelType w:val="hybridMultilevel"/>
    <w:tmpl w:val="9F82A8AA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964D7E"/>
    <w:multiLevelType w:val="multilevel"/>
    <w:tmpl w:val="1E2A8376"/>
    <w:styleLink w:val="WWNum2"/>
    <w:lvl w:ilvl="0">
      <w:numFmt w:val="bullet"/>
      <w:lvlText w:val=""/>
      <w:lvlJc w:val="left"/>
      <w:pPr>
        <w:ind w:left="10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0" w:hanging="360"/>
      </w:pPr>
      <w:rPr>
        <w:rFonts w:ascii="Wingdings" w:hAnsi="Wingdings"/>
      </w:rPr>
    </w:lvl>
  </w:abstractNum>
  <w:abstractNum w:abstractNumId="2" w15:restartNumberingAfterBreak="0">
    <w:nsid w:val="10AC3CB6"/>
    <w:multiLevelType w:val="hybridMultilevel"/>
    <w:tmpl w:val="83A02FA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D504FE"/>
    <w:multiLevelType w:val="hybridMultilevel"/>
    <w:tmpl w:val="806C52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C46717"/>
    <w:multiLevelType w:val="hybridMultilevel"/>
    <w:tmpl w:val="58B46C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BA7"/>
    <w:multiLevelType w:val="hybridMultilevel"/>
    <w:tmpl w:val="6F022CD6"/>
    <w:lvl w:ilvl="0" w:tplc="D3C23194">
      <w:start w:val="1"/>
      <w:numFmt w:val="decimal"/>
      <w:pStyle w:val="Cabealho8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59E0FD2"/>
    <w:multiLevelType w:val="multilevel"/>
    <w:tmpl w:val="53C8905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1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bealho2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pStyle w:val="Cabealho3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pStyle w:val="Cabealho4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2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9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76" w:hanging="3240"/>
      </w:pPr>
      <w:rPr>
        <w:rFonts w:hint="default"/>
      </w:rPr>
    </w:lvl>
  </w:abstractNum>
  <w:abstractNum w:abstractNumId="7" w15:restartNumberingAfterBreak="0">
    <w:nsid w:val="46795084"/>
    <w:multiLevelType w:val="hybridMultilevel"/>
    <w:tmpl w:val="1A44F0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6FD7CAF"/>
    <w:multiLevelType w:val="multilevel"/>
    <w:tmpl w:val="234C9D60"/>
    <w:styleLink w:val="WWNum1"/>
    <w:lvl w:ilvl="0">
      <w:numFmt w:val="bullet"/>
      <w:lvlText w:val="•"/>
      <w:lvlJc w:val="left"/>
      <w:pPr>
        <w:ind w:left="142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6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72705F2"/>
    <w:multiLevelType w:val="hybridMultilevel"/>
    <w:tmpl w:val="327ADABC"/>
    <w:lvl w:ilvl="0" w:tplc="7BACDA6E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30" w:hanging="360"/>
      </w:pPr>
    </w:lvl>
    <w:lvl w:ilvl="2" w:tplc="0816001B" w:tentative="1">
      <w:start w:val="1"/>
      <w:numFmt w:val="lowerRoman"/>
      <w:lvlText w:val="%3."/>
      <w:lvlJc w:val="right"/>
      <w:pPr>
        <w:ind w:left="1850" w:hanging="180"/>
      </w:pPr>
    </w:lvl>
    <w:lvl w:ilvl="3" w:tplc="0816000F" w:tentative="1">
      <w:start w:val="1"/>
      <w:numFmt w:val="decimal"/>
      <w:lvlText w:val="%4."/>
      <w:lvlJc w:val="left"/>
      <w:pPr>
        <w:ind w:left="2570" w:hanging="360"/>
      </w:pPr>
    </w:lvl>
    <w:lvl w:ilvl="4" w:tplc="08160019" w:tentative="1">
      <w:start w:val="1"/>
      <w:numFmt w:val="lowerLetter"/>
      <w:lvlText w:val="%5."/>
      <w:lvlJc w:val="left"/>
      <w:pPr>
        <w:ind w:left="3290" w:hanging="360"/>
      </w:pPr>
    </w:lvl>
    <w:lvl w:ilvl="5" w:tplc="0816001B" w:tentative="1">
      <w:start w:val="1"/>
      <w:numFmt w:val="lowerRoman"/>
      <w:lvlText w:val="%6."/>
      <w:lvlJc w:val="right"/>
      <w:pPr>
        <w:ind w:left="4010" w:hanging="180"/>
      </w:pPr>
    </w:lvl>
    <w:lvl w:ilvl="6" w:tplc="0816000F" w:tentative="1">
      <w:start w:val="1"/>
      <w:numFmt w:val="decimal"/>
      <w:lvlText w:val="%7."/>
      <w:lvlJc w:val="left"/>
      <w:pPr>
        <w:ind w:left="4730" w:hanging="360"/>
      </w:pPr>
    </w:lvl>
    <w:lvl w:ilvl="7" w:tplc="08160019" w:tentative="1">
      <w:start w:val="1"/>
      <w:numFmt w:val="lowerLetter"/>
      <w:lvlText w:val="%8."/>
      <w:lvlJc w:val="left"/>
      <w:pPr>
        <w:ind w:left="5450" w:hanging="360"/>
      </w:pPr>
    </w:lvl>
    <w:lvl w:ilvl="8" w:tplc="08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678230E2"/>
    <w:multiLevelType w:val="hybridMultilevel"/>
    <w:tmpl w:val="F79A6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E2F80"/>
    <w:multiLevelType w:val="hybridMultilevel"/>
    <w:tmpl w:val="5AD414C8"/>
    <w:lvl w:ilvl="0" w:tplc="B28420A0">
      <w:start w:val="1"/>
      <w:numFmt w:val="decimal"/>
      <w:pStyle w:val="Cabealho0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D203F"/>
    <w:multiLevelType w:val="multilevel"/>
    <w:tmpl w:val="74844C54"/>
    <w:lvl w:ilvl="0">
      <w:numFmt w:val="bullet"/>
      <w:lvlText w:val="•"/>
      <w:lvlJc w:val="left"/>
      <w:pPr>
        <w:ind w:left="213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2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09C6C29"/>
    <w:multiLevelType w:val="multilevel"/>
    <w:tmpl w:val="5322C560"/>
    <w:styleLink w:val="WWNum3"/>
    <w:lvl w:ilvl="0">
      <w:numFmt w:val="bullet"/>
      <w:lvlText w:val="•"/>
      <w:lvlJc w:val="left"/>
      <w:pPr>
        <w:ind w:left="15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9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6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0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3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7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44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4E1370C"/>
    <w:multiLevelType w:val="hybridMultilevel"/>
    <w:tmpl w:val="0D386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2"/>
  </w:num>
  <w:num w:numId="15">
    <w:abstractNumId w:val="4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pt-BR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DD"/>
    <w:rsid w:val="000031DA"/>
    <w:rsid w:val="00012248"/>
    <w:rsid w:val="000136E2"/>
    <w:rsid w:val="00024472"/>
    <w:rsid w:val="00033372"/>
    <w:rsid w:val="00036203"/>
    <w:rsid w:val="000414F4"/>
    <w:rsid w:val="000421E7"/>
    <w:rsid w:val="00046A9A"/>
    <w:rsid w:val="00047491"/>
    <w:rsid w:val="0005028A"/>
    <w:rsid w:val="00051085"/>
    <w:rsid w:val="000530B2"/>
    <w:rsid w:val="00055B72"/>
    <w:rsid w:val="00063639"/>
    <w:rsid w:val="00063AB8"/>
    <w:rsid w:val="00066FA8"/>
    <w:rsid w:val="000749AE"/>
    <w:rsid w:val="00075582"/>
    <w:rsid w:val="00077517"/>
    <w:rsid w:val="000822CF"/>
    <w:rsid w:val="00092630"/>
    <w:rsid w:val="000A2AA2"/>
    <w:rsid w:val="000A4C95"/>
    <w:rsid w:val="000A5940"/>
    <w:rsid w:val="000A5EBD"/>
    <w:rsid w:val="000B0F43"/>
    <w:rsid w:val="000B1FAE"/>
    <w:rsid w:val="000B2740"/>
    <w:rsid w:val="000C2F72"/>
    <w:rsid w:val="000D40CC"/>
    <w:rsid w:val="000D6D3E"/>
    <w:rsid w:val="000F2205"/>
    <w:rsid w:val="000F7D3C"/>
    <w:rsid w:val="00103931"/>
    <w:rsid w:val="00111BF5"/>
    <w:rsid w:val="00113477"/>
    <w:rsid w:val="001153D7"/>
    <w:rsid w:val="00120A87"/>
    <w:rsid w:val="00123157"/>
    <w:rsid w:val="00123987"/>
    <w:rsid w:val="00126565"/>
    <w:rsid w:val="001326B6"/>
    <w:rsid w:val="0013297D"/>
    <w:rsid w:val="00133236"/>
    <w:rsid w:val="0013534B"/>
    <w:rsid w:val="00140159"/>
    <w:rsid w:val="001403DD"/>
    <w:rsid w:val="0014059E"/>
    <w:rsid w:val="00140F9F"/>
    <w:rsid w:val="00141F5B"/>
    <w:rsid w:val="00143E9F"/>
    <w:rsid w:val="00153F5E"/>
    <w:rsid w:val="0016459A"/>
    <w:rsid w:val="001655A9"/>
    <w:rsid w:val="00165AA2"/>
    <w:rsid w:val="00166998"/>
    <w:rsid w:val="00167FE8"/>
    <w:rsid w:val="00170F55"/>
    <w:rsid w:val="0017105B"/>
    <w:rsid w:val="00172C57"/>
    <w:rsid w:val="00176914"/>
    <w:rsid w:val="00176C32"/>
    <w:rsid w:val="001965CA"/>
    <w:rsid w:val="00196F30"/>
    <w:rsid w:val="001974DE"/>
    <w:rsid w:val="001B04DF"/>
    <w:rsid w:val="001B117A"/>
    <w:rsid w:val="001B4E89"/>
    <w:rsid w:val="001D3C60"/>
    <w:rsid w:val="001D45C0"/>
    <w:rsid w:val="001F1AE8"/>
    <w:rsid w:val="001F4BBE"/>
    <w:rsid w:val="001F61BF"/>
    <w:rsid w:val="001F7C89"/>
    <w:rsid w:val="0020409E"/>
    <w:rsid w:val="002050DC"/>
    <w:rsid w:val="00205326"/>
    <w:rsid w:val="00207E0F"/>
    <w:rsid w:val="002107FE"/>
    <w:rsid w:val="00210F73"/>
    <w:rsid w:val="00211957"/>
    <w:rsid w:val="00214840"/>
    <w:rsid w:val="002149B4"/>
    <w:rsid w:val="00214BC7"/>
    <w:rsid w:val="0022081C"/>
    <w:rsid w:val="002245CD"/>
    <w:rsid w:val="00226BFC"/>
    <w:rsid w:val="002374BA"/>
    <w:rsid w:val="0024753D"/>
    <w:rsid w:val="00257BB6"/>
    <w:rsid w:val="00264E51"/>
    <w:rsid w:val="0026544D"/>
    <w:rsid w:val="002654C6"/>
    <w:rsid w:val="00266E93"/>
    <w:rsid w:val="00272390"/>
    <w:rsid w:val="00276402"/>
    <w:rsid w:val="00293467"/>
    <w:rsid w:val="002938A6"/>
    <w:rsid w:val="002A274F"/>
    <w:rsid w:val="002A343A"/>
    <w:rsid w:val="002A6B52"/>
    <w:rsid w:val="002B2EBD"/>
    <w:rsid w:val="002C27D3"/>
    <w:rsid w:val="002D0756"/>
    <w:rsid w:val="002D0F03"/>
    <w:rsid w:val="002D5732"/>
    <w:rsid w:val="002F5DA1"/>
    <w:rsid w:val="002F6502"/>
    <w:rsid w:val="00304512"/>
    <w:rsid w:val="00307688"/>
    <w:rsid w:val="003109BC"/>
    <w:rsid w:val="00310DB2"/>
    <w:rsid w:val="00314E4D"/>
    <w:rsid w:val="0032676B"/>
    <w:rsid w:val="0033376E"/>
    <w:rsid w:val="003347F9"/>
    <w:rsid w:val="00343502"/>
    <w:rsid w:val="00350094"/>
    <w:rsid w:val="00352B10"/>
    <w:rsid w:val="00354358"/>
    <w:rsid w:val="0035483F"/>
    <w:rsid w:val="00355F3B"/>
    <w:rsid w:val="00360956"/>
    <w:rsid w:val="00365E4F"/>
    <w:rsid w:val="00366F25"/>
    <w:rsid w:val="0037007B"/>
    <w:rsid w:val="00371E18"/>
    <w:rsid w:val="00380C01"/>
    <w:rsid w:val="00381622"/>
    <w:rsid w:val="00384E6E"/>
    <w:rsid w:val="00391AE0"/>
    <w:rsid w:val="003A18F6"/>
    <w:rsid w:val="003A2F27"/>
    <w:rsid w:val="003A3BB2"/>
    <w:rsid w:val="003B0E97"/>
    <w:rsid w:val="003B5F45"/>
    <w:rsid w:val="003B76D8"/>
    <w:rsid w:val="003D03AD"/>
    <w:rsid w:val="003E0DE0"/>
    <w:rsid w:val="003E4C26"/>
    <w:rsid w:val="003F084B"/>
    <w:rsid w:val="003F4450"/>
    <w:rsid w:val="003F48F2"/>
    <w:rsid w:val="003F63F3"/>
    <w:rsid w:val="00414110"/>
    <w:rsid w:val="004255CD"/>
    <w:rsid w:val="00440236"/>
    <w:rsid w:val="004419FF"/>
    <w:rsid w:val="00441C5D"/>
    <w:rsid w:val="00447BFE"/>
    <w:rsid w:val="00465B62"/>
    <w:rsid w:val="00467392"/>
    <w:rsid w:val="004765A4"/>
    <w:rsid w:val="00492EAE"/>
    <w:rsid w:val="004A31A1"/>
    <w:rsid w:val="004B19EE"/>
    <w:rsid w:val="004B2BC9"/>
    <w:rsid w:val="004C3DE4"/>
    <w:rsid w:val="004C6187"/>
    <w:rsid w:val="004D58E2"/>
    <w:rsid w:val="004D70A3"/>
    <w:rsid w:val="004D7FC8"/>
    <w:rsid w:val="004E004F"/>
    <w:rsid w:val="004E2036"/>
    <w:rsid w:val="004E27EA"/>
    <w:rsid w:val="004E4AAE"/>
    <w:rsid w:val="004E4B1E"/>
    <w:rsid w:val="004E6C98"/>
    <w:rsid w:val="004F309E"/>
    <w:rsid w:val="004F778D"/>
    <w:rsid w:val="00501624"/>
    <w:rsid w:val="00501AFC"/>
    <w:rsid w:val="00502FBF"/>
    <w:rsid w:val="005152F1"/>
    <w:rsid w:val="0051629F"/>
    <w:rsid w:val="0052000B"/>
    <w:rsid w:val="0052029A"/>
    <w:rsid w:val="00530E34"/>
    <w:rsid w:val="00530E87"/>
    <w:rsid w:val="0053140E"/>
    <w:rsid w:val="00535C94"/>
    <w:rsid w:val="00536920"/>
    <w:rsid w:val="00545A3F"/>
    <w:rsid w:val="0055208F"/>
    <w:rsid w:val="005523A6"/>
    <w:rsid w:val="00554FD2"/>
    <w:rsid w:val="00557047"/>
    <w:rsid w:val="00560CD8"/>
    <w:rsid w:val="00562E66"/>
    <w:rsid w:val="005630AA"/>
    <w:rsid w:val="005660E8"/>
    <w:rsid w:val="0057587B"/>
    <w:rsid w:val="00576055"/>
    <w:rsid w:val="005868B4"/>
    <w:rsid w:val="00587025"/>
    <w:rsid w:val="005873D0"/>
    <w:rsid w:val="00592372"/>
    <w:rsid w:val="0059259E"/>
    <w:rsid w:val="005A78C4"/>
    <w:rsid w:val="005B341C"/>
    <w:rsid w:val="005B37CC"/>
    <w:rsid w:val="005B3D49"/>
    <w:rsid w:val="005B64BE"/>
    <w:rsid w:val="005C041E"/>
    <w:rsid w:val="005C2D13"/>
    <w:rsid w:val="005C4A77"/>
    <w:rsid w:val="005D134B"/>
    <w:rsid w:val="005D7DEE"/>
    <w:rsid w:val="005E38D7"/>
    <w:rsid w:val="005E4384"/>
    <w:rsid w:val="005E5947"/>
    <w:rsid w:val="005E7207"/>
    <w:rsid w:val="005F0C3B"/>
    <w:rsid w:val="005F1961"/>
    <w:rsid w:val="005F2B51"/>
    <w:rsid w:val="005F3B50"/>
    <w:rsid w:val="005F3D61"/>
    <w:rsid w:val="00610316"/>
    <w:rsid w:val="00617835"/>
    <w:rsid w:val="00622BBF"/>
    <w:rsid w:val="00624C2C"/>
    <w:rsid w:val="0064126E"/>
    <w:rsid w:val="00647A60"/>
    <w:rsid w:val="0065251F"/>
    <w:rsid w:val="00657FE8"/>
    <w:rsid w:val="00670786"/>
    <w:rsid w:val="006715E1"/>
    <w:rsid w:val="00671E18"/>
    <w:rsid w:val="006823CD"/>
    <w:rsid w:val="006850DB"/>
    <w:rsid w:val="00685E8C"/>
    <w:rsid w:val="0068779E"/>
    <w:rsid w:val="006970B5"/>
    <w:rsid w:val="00697994"/>
    <w:rsid w:val="006979A7"/>
    <w:rsid w:val="006A0354"/>
    <w:rsid w:val="006A4057"/>
    <w:rsid w:val="006A7F87"/>
    <w:rsid w:val="006C5A64"/>
    <w:rsid w:val="006C6116"/>
    <w:rsid w:val="006C6936"/>
    <w:rsid w:val="006C7D72"/>
    <w:rsid w:val="006D29DC"/>
    <w:rsid w:val="006D6C90"/>
    <w:rsid w:val="006E20DC"/>
    <w:rsid w:val="006E2500"/>
    <w:rsid w:val="006F3036"/>
    <w:rsid w:val="006F3DA5"/>
    <w:rsid w:val="006F4F84"/>
    <w:rsid w:val="0070237E"/>
    <w:rsid w:val="00703407"/>
    <w:rsid w:val="00716946"/>
    <w:rsid w:val="00720722"/>
    <w:rsid w:val="00723410"/>
    <w:rsid w:val="007309A1"/>
    <w:rsid w:val="00731916"/>
    <w:rsid w:val="00732586"/>
    <w:rsid w:val="00736BB3"/>
    <w:rsid w:val="007437C6"/>
    <w:rsid w:val="00743A34"/>
    <w:rsid w:val="007446E1"/>
    <w:rsid w:val="00745367"/>
    <w:rsid w:val="007470D3"/>
    <w:rsid w:val="0075326B"/>
    <w:rsid w:val="00757EDF"/>
    <w:rsid w:val="007612FD"/>
    <w:rsid w:val="00761637"/>
    <w:rsid w:val="00770056"/>
    <w:rsid w:val="0077627B"/>
    <w:rsid w:val="00780540"/>
    <w:rsid w:val="0078295C"/>
    <w:rsid w:val="007843E5"/>
    <w:rsid w:val="00785005"/>
    <w:rsid w:val="0078519C"/>
    <w:rsid w:val="00785972"/>
    <w:rsid w:val="007870C5"/>
    <w:rsid w:val="007944E1"/>
    <w:rsid w:val="007A4AE5"/>
    <w:rsid w:val="007B6C80"/>
    <w:rsid w:val="007B7005"/>
    <w:rsid w:val="007C0E1B"/>
    <w:rsid w:val="007D4FDC"/>
    <w:rsid w:val="007D5B6B"/>
    <w:rsid w:val="007E427D"/>
    <w:rsid w:val="007F57DD"/>
    <w:rsid w:val="00802266"/>
    <w:rsid w:val="008045E2"/>
    <w:rsid w:val="008066F6"/>
    <w:rsid w:val="00807233"/>
    <w:rsid w:val="0080747D"/>
    <w:rsid w:val="0080789D"/>
    <w:rsid w:val="00824093"/>
    <w:rsid w:val="008274CA"/>
    <w:rsid w:val="00834476"/>
    <w:rsid w:val="00842552"/>
    <w:rsid w:val="0085210F"/>
    <w:rsid w:val="00852219"/>
    <w:rsid w:val="00857063"/>
    <w:rsid w:val="0086193F"/>
    <w:rsid w:val="008652B0"/>
    <w:rsid w:val="008657DB"/>
    <w:rsid w:val="00874B1D"/>
    <w:rsid w:val="00875147"/>
    <w:rsid w:val="008756E6"/>
    <w:rsid w:val="00877B46"/>
    <w:rsid w:val="00883238"/>
    <w:rsid w:val="0089083F"/>
    <w:rsid w:val="008A10E8"/>
    <w:rsid w:val="008A1C48"/>
    <w:rsid w:val="008A5363"/>
    <w:rsid w:val="008A630F"/>
    <w:rsid w:val="008A7A33"/>
    <w:rsid w:val="008B55F4"/>
    <w:rsid w:val="008B7B3E"/>
    <w:rsid w:val="008C652D"/>
    <w:rsid w:val="008C702A"/>
    <w:rsid w:val="008D054D"/>
    <w:rsid w:val="008D5E63"/>
    <w:rsid w:val="008D77FA"/>
    <w:rsid w:val="008E13BC"/>
    <w:rsid w:val="008E3020"/>
    <w:rsid w:val="008E3F0C"/>
    <w:rsid w:val="008E435A"/>
    <w:rsid w:val="008E757D"/>
    <w:rsid w:val="008F0F36"/>
    <w:rsid w:val="008F1234"/>
    <w:rsid w:val="008F1FE1"/>
    <w:rsid w:val="008F6A99"/>
    <w:rsid w:val="0090281A"/>
    <w:rsid w:val="00906F4E"/>
    <w:rsid w:val="009074BF"/>
    <w:rsid w:val="00913C43"/>
    <w:rsid w:val="009167A8"/>
    <w:rsid w:val="0092447A"/>
    <w:rsid w:val="00926510"/>
    <w:rsid w:val="00927CDA"/>
    <w:rsid w:val="00932EAC"/>
    <w:rsid w:val="00940E7C"/>
    <w:rsid w:val="009414BE"/>
    <w:rsid w:val="00946656"/>
    <w:rsid w:val="00947E72"/>
    <w:rsid w:val="00951767"/>
    <w:rsid w:val="00952F7F"/>
    <w:rsid w:val="009530BE"/>
    <w:rsid w:val="00953DF5"/>
    <w:rsid w:val="00956E24"/>
    <w:rsid w:val="00957508"/>
    <w:rsid w:val="00960067"/>
    <w:rsid w:val="00964FF9"/>
    <w:rsid w:val="0096561C"/>
    <w:rsid w:val="009657ED"/>
    <w:rsid w:val="00971C14"/>
    <w:rsid w:val="00976CB8"/>
    <w:rsid w:val="00980590"/>
    <w:rsid w:val="00980D8D"/>
    <w:rsid w:val="0098775E"/>
    <w:rsid w:val="00993693"/>
    <w:rsid w:val="009962EB"/>
    <w:rsid w:val="00996DBD"/>
    <w:rsid w:val="0099702E"/>
    <w:rsid w:val="009A1620"/>
    <w:rsid w:val="009A178C"/>
    <w:rsid w:val="009A37FC"/>
    <w:rsid w:val="009A6FEC"/>
    <w:rsid w:val="009B6907"/>
    <w:rsid w:val="009B7309"/>
    <w:rsid w:val="009C0C89"/>
    <w:rsid w:val="009C30FD"/>
    <w:rsid w:val="009C541D"/>
    <w:rsid w:val="009D4735"/>
    <w:rsid w:val="009E4863"/>
    <w:rsid w:val="009E7069"/>
    <w:rsid w:val="009E717B"/>
    <w:rsid w:val="009F065B"/>
    <w:rsid w:val="009F38D5"/>
    <w:rsid w:val="009F47B6"/>
    <w:rsid w:val="009F6C33"/>
    <w:rsid w:val="00A11A4D"/>
    <w:rsid w:val="00A12F45"/>
    <w:rsid w:val="00A1704D"/>
    <w:rsid w:val="00A26FC2"/>
    <w:rsid w:val="00A27B4D"/>
    <w:rsid w:val="00A4275B"/>
    <w:rsid w:val="00A51713"/>
    <w:rsid w:val="00A5185B"/>
    <w:rsid w:val="00A51954"/>
    <w:rsid w:val="00A55608"/>
    <w:rsid w:val="00A5789C"/>
    <w:rsid w:val="00A62102"/>
    <w:rsid w:val="00A67564"/>
    <w:rsid w:val="00A73566"/>
    <w:rsid w:val="00A75EF1"/>
    <w:rsid w:val="00A813B7"/>
    <w:rsid w:val="00A844D4"/>
    <w:rsid w:val="00A8567D"/>
    <w:rsid w:val="00A85E2A"/>
    <w:rsid w:val="00A87587"/>
    <w:rsid w:val="00A96C4D"/>
    <w:rsid w:val="00AA2A4E"/>
    <w:rsid w:val="00AA2EB2"/>
    <w:rsid w:val="00AA3536"/>
    <w:rsid w:val="00AB55D1"/>
    <w:rsid w:val="00AB5741"/>
    <w:rsid w:val="00AC6409"/>
    <w:rsid w:val="00AD5FF7"/>
    <w:rsid w:val="00AE246B"/>
    <w:rsid w:val="00AE5760"/>
    <w:rsid w:val="00AE7F34"/>
    <w:rsid w:val="00AF0A89"/>
    <w:rsid w:val="00AF0FDC"/>
    <w:rsid w:val="00AF377A"/>
    <w:rsid w:val="00B034B6"/>
    <w:rsid w:val="00B04F88"/>
    <w:rsid w:val="00B30B29"/>
    <w:rsid w:val="00B32EB2"/>
    <w:rsid w:val="00B33C0D"/>
    <w:rsid w:val="00B4312C"/>
    <w:rsid w:val="00B45AEB"/>
    <w:rsid w:val="00B460D2"/>
    <w:rsid w:val="00B47C8C"/>
    <w:rsid w:val="00B50569"/>
    <w:rsid w:val="00B577FF"/>
    <w:rsid w:val="00B6743E"/>
    <w:rsid w:val="00B70601"/>
    <w:rsid w:val="00B71894"/>
    <w:rsid w:val="00B72B5E"/>
    <w:rsid w:val="00B739B0"/>
    <w:rsid w:val="00B80257"/>
    <w:rsid w:val="00B843F3"/>
    <w:rsid w:val="00B84E4B"/>
    <w:rsid w:val="00B90342"/>
    <w:rsid w:val="00B907EA"/>
    <w:rsid w:val="00B90FA8"/>
    <w:rsid w:val="00B9193F"/>
    <w:rsid w:val="00BA3A5C"/>
    <w:rsid w:val="00BA66CF"/>
    <w:rsid w:val="00BB23FA"/>
    <w:rsid w:val="00BB4E66"/>
    <w:rsid w:val="00BB5A95"/>
    <w:rsid w:val="00BB7016"/>
    <w:rsid w:val="00BD3783"/>
    <w:rsid w:val="00BE2709"/>
    <w:rsid w:val="00BE47B4"/>
    <w:rsid w:val="00BE6032"/>
    <w:rsid w:val="00BE68E7"/>
    <w:rsid w:val="00BE75A3"/>
    <w:rsid w:val="00BF2528"/>
    <w:rsid w:val="00BF3290"/>
    <w:rsid w:val="00BF33F1"/>
    <w:rsid w:val="00BF3498"/>
    <w:rsid w:val="00BF5412"/>
    <w:rsid w:val="00C008DC"/>
    <w:rsid w:val="00C03F6E"/>
    <w:rsid w:val="00C0699B"/>
    <w:rsid w:val="00C103D5"/>
    <w:rsid w:val="00C17CDC"/>
    <w:rsid w:val="00C347EF"/>
    <w:rsid w:val="00C35B7F"/>
    <w:rsid w:val="00C41441"/>
    <w:rsid w:val="00C437AD"/>
    <w:rsid w:val="00C453CC"/>
    <w:rsid w:val="00C47AF5"/>
    <w:rsid w:val="00C53E78"/>
    <w:rsid w:val="00C54EC3"/>
    <w:rsid w:val="00C56129"/>
    <w:rsid w:val="00C56BA4"/>
    <w:rsid w:val="00C606B4"/>
    <w:rsid w:val="00C621F0"/>
    <w:rsid w:val="00C646EA"/>
    <w:rsid w:val="00C72B98"/>
    <w:rsid w:val="00C72DD6"/>
    <w:rsid w:val="00C76909"/>
    <w:rsid w:val="00C84B84"/>
    <w:rsid w:val="00C87FB1"/>
    <w:rsid w:val="00C9339C"/>
    <w:rsid w:val="00C97282"/>
    <w:rsid w:val="00C976CD"/>
    <w:rsid w:val="00CA1552"/>
    <w:rsid w:val="00CA4AC0"/>
    <w:rsid w:val="00CA726F"/>
    <w:rsid w:val="00CB19D6"/>
    <w:rsid w:val="00CB4D79"/>
    <w:rsid w:val="00CB53A6"/>
    <w:rsid w:val="00CC55E2"/>
    <w:rsid w:val="00CC7562"/>
    <w:rsid w:val="00CD0445"/>
    <w:rsid w:val="00CD0773"/>
    <w:rsid w:val="00CD3F0F"/>
    <w:rsid w:val="00CD7C77"/>
    <w:rsid w:val="00CE242F"/>
    <w:rsid w:val="00CE36E7"/>
    <w:rsid w:val="00CE79DD"/>
    <w:rsid w:val="00CE7FBF"/>
    <w:rsid w:val="00CF38B1"/>
    <w:rsid w:val="00CF3BF3"/>
    <w:rsid w:val="00CF6E03"/>
    <w:rsid w:val="00D009EB"/>
    <w:rsid w:val="00D01F84"/>
    <w:rsid w:val="00D07605"/>
    <w:rsid w:val="00D23448"/>
    <w:rsid w:val="00D33539"/>
    <w:rsid w:val="00D35776"/>
    <w:rsid w:val="00D43159"/>
    <w:rsid w:val="00D44976"/>
    <w:rsid w:val="00D44B49"/>
    <w:rsid w:val="00D46632"/>
    <w:rsid w:val="00D466A8"/>
    <w:rsid w:val="00D46DAD"/>
    <w:rsid w:val="00D46E6A"/>
    <w:rsid w:val="00D514E4"/>
    <w:rsid w:val="00D519A4"/>
    <w:rsid w:val="00D531E6"/>
    <w:rsid w:val="00D60B5F"/>
    <w:rsid w:val="00D62F3A"/>
    <w:rsid w:val="00D65836"/>
    <w:rsid w:val="00D73E47"/>
    <w:rsid w:val="00D8127B"/>
    <w:rsid w:val="00D815C3"/>
    <w:rsid w:val="00D83CF1"/>
    <w:rsid w:val="00D83F17"/>
    <w:rsid w:val="00D95161"/>
    <w:rsid w:val="00D972FC"/>
    <w:rsid w:val="00DA427B"/>
    <w:rsid w:val="00DA5F91"/>
    <w:rsid w:val="00DA68DD"/>
    <w:rsid w:val="00DB2CFC"/>
    <w:rsid w:val="00DB3DDE"/>
    <w:rsid w:val="00DB450A"/>
    <w:rsid w:val="00DC59E0"/>
    <w:rsid w:val="00DC7CB4"/>
    <w:rsid w:val="00DD3E49"/>
    <w:rsid w:val="00DE0F0A"/>
    <w:rsid w:val="00DE75C9"/>
    <w:rsid w:val="00DF5C65"/>
    <w:rsid w:val="00E02112"/>
    <w:rsid w:val="00E05281"/>
    <w:rsid w:val="00E072E5"/>
    <w:rsid w:val="00E12AA8"/>
    <w:rsid w:val="00E131F9"/>
    <w:rsid w:val="00E14D9D"/>
    <w:rsid w:val="00E17092"/>
    <w:rsid w:val="00E2218F"/>
    <w:rsid w:val="00E2612C"/>
    <w:rsid w:val="00E270A8"/>
    <w:rsid w:val="00E37812"/>
    <w:rsid w:val="00E45690"/>
    <w:rsid w:val="00E5255D"/>
    <w:rsid w:val="00E52946"/>
    <w:rsid w:val="00E5730B"/>
    <w:rsid w:val="00E57CAB"/>
    <w:rsid w:val="00E6004B"/>
    <w:rsid w:val="00E6041B"/>
    <w:rsid w:val="00E62C6C"/>
    <w:rsid w:val="00E65EAC"/>
    <w:rsid w:val="00E74B5C"/>
    <w:rsid w:val="00E76500"/>
    <w:rsid w:val="00E84BE4"/>
    <w:rsid w:val="00E852AA"/>
    <w:rsid w:val="00E874AB"/>
    <w:rsid w:val="00E97CDA"/>
    <w:rsid w:val="00EA1AFE"/>
    <w:rsid w:val="00EA2190"/>
    <w:rsid w:val="00EA4506"/>
    <w:rsid w:val="00EA5BA9"/>
    <w:rsid w:val="00EB1776"/>
    <w:rsid w:val="00EB39D3"/>
    <w:rsid w:val="00EC3190"/>
    <w:rsid w:val="00ED2612"/>
    <w:rsid w:val="00ED2E4D"/>
    <w:rsid w:val="00ED3BDB"/>
    <w:rsid w:val="00ED6FEE"/>
    <w:rsid w:val="00EE183E"/>
    <w:rsid w:val="00EE255B"/>
    <w:rsid w:val="00EE3A69"/>
    <w:rsid w:val="00EF6816"/>
    <w:rsid w:val="00F053B9"/>
    <w:rsid w:val="00F140C7"/>
    <w:rsid w:val="00F14EA0"/>
    <w:rsid w:val="00F17406"/>
    <w:rsid w:val="00F21288"/>
    <w:rsid w:val="00F23299"/>
    <w:rsid w:val="00F33401"/>
    <w:rsid w:val="00F423F9"/>
    <w:rsid w:val="00F43D21"/>
    <w:rsid w:val="00F45649"/>
    <w:rsid w:val="00F47BE6"/>
    <w:rsid w:val="00F5120C"/>
    <w:rsid w:val="00F51C96"/>
    <w:rsid w:val="00F812D6"/>
    <w:rsid w:val="00F831B0"/>
    <w:rsid w:val="00F8550C"/>
    <w:rsid w:val="00F945E2"/>
    <w:rsid w:val="00F96E5A"/>
    <w:rsid w:val="00F973DE"/>
    <w:rsid w:val="00FA2056"/>
    <w:rsid w:val="00FA2E87"/>
    <w:rsid w:val="00FA55BF"/>
    <w:rsid w:val="00FA62DC"/>
    <w:rsid w:val="00FA6FE3"/>
    <w:rsid w:val="00FB41FA"/>
    <w:rsid w:val="00FB50CE"/>
    <w:rsid w:val="00FC2BE5"/>
    <w:rsid w:val="00FC3BC0"/>
    <w:rsid w:val="00FC6AF3"/>
    <w:rsid w:val="00FD7017"/>
    <w:rsid w:val="00FD7D01"/>
    <w:rsid w:val="00FE1989"/>
    <w:rsid w:val="00FE206E"/>
    <w:rsid w:val="00FE449F"/>
    <w:rsid w:val="00FE45E8"/>
    <w:rsid w:val="00FF057B"/>
    <w:rsid w:val="00FF0691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970BF"/>
  <w15:chartTrackingRefBased/>
  <w15:docId w15:val="{965AE154-501B-49C6-8DE0-70B2B54E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FC2"/>
    <w:pPr>
      <w:spacing w:line="259" w:lineRule="auto"/>
      <w:ind w:firstLine="567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92447A"/>
    <w:pPr>
      <w:keepNext/>
      <w:keepLines/>
      <w:numPr>
        <w:ilvl w:val="1"/>
        <w:numId w:val="1"/>
      </w:numPr>
      <w:spacing w:before="240"/>
      <w:outlineLvl w:val="0"/>
    </w:pPr>
    <w:rPr>
      <w:rFonts w:ascii="Calibri Light" w:eastAsia="Times New Roman" w:hAnsi="Calibri Light"/>
      <w:color w:val="2E74B5"/>
      <w:sz w:val="48"/>
      <w:szCs w:val="32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B6907"/>
    <w:pPr>
      <w:keepNext/>
      <w:keepLines/>
      <w:numPr>
        <w:ilvl w:val="2"/>
        <w:numId w:val="1"/>
      </w:numPr>
      <w:spacing w:before="40"/>
      <w:jc w:val="left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AF0A89"/>
    <w:pPr>
      <w:keepNext/>
      <w:keepLines/>
      <w:numPr>
        <w:ilvl w:val="3"/>
        <w:numId w:val="1"/>
      </w:numPr>
      <w:spacing w:before="40" w:line="240" w:lineRule="auto"/>
      <w:ind w:left="2858"/>
      <w:jc w:val="left"/>
      <w:outlineLvl w:val="2"/>
    </w:pPr>
    <w:rPr>
      <w:rFonts w:ascii="Calibri Light" w:eastAsia="Times New Roman" w:hAnsi="Calibri Light"/>
      <w:i/>
      <w:color w:val="1F4D78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B6907"/>
    <w:pPr>
      <w:keepNext/>
      <w:keepLines/>
      <w:numPr>
        <w:ilvl w:val="4"/>
        <w:numId w:val="1"/>
      </w:numPr>
      <w:spacing w:before="40"/>
      <w:jc w:val="left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940E7C"/>
    <w:pPr>
      <w:keepNext/>
      <w:keepLines/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5314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ED261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045E2"/>
    <w:pPr>
      <w:keepNext/>
      <w:keepLines/>
      <w:numPr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5F3B50"/>
  </w:style>
  <w:style w:type="paragraph" w:styleId="Cabealho">
    <w:name w:val="header"/>
    <w:basedOn w:val="Normal"/>
    <w:link w:val="CabealhoCarter"/>
    <w:uiPriority w:val="99"/>
    <w:unhideWhenUsed/>
    <w:rsid w:val="005F3B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3B50"/>
  </w:style>
  <w:style w:type="paragraph" w:styleId="Rodap">
    <w:name w:val="footer"/>
    <w:basedOn w:val="Normal"/>
    <w:link w:val="RodapCarter"/>
    <w:uiPriority w:val="99"/>
    <w:unhideWhenUsed/>
    <w:rsid w:val="005F3B5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3B50"/>
  </w:style>
  <w:style w:type="paragraph" w:styleId="SemEspaamento">
    <w:name w:val="No Spacing"/>
    <w:link w:val="SemEspaamentoCarter"/>
    <w:uiPriority w:val="1"/>
    <w:qFormat/>
    <w:rsid w:val="005F3B50"/>
    <w:pPr>
      <w:ind w:firstLine="567"/>
    </w:pPr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5F3B50"/>
    <w:rPr>
      <w:rFonts w:eastAsia="Times New Roman"/>
      <w:lang w:eastAsia="pt-PT"/>
    </w:rPr>
  </w:style>
  <w:style w:type="character" w:customStyle="1" w:styleId="Ttulo1Carter">
    <w:name w:val="Título 1 Caráter"/>
    <w:link w:val="Ttulo1"/>
    <w:uiPriority w:val="9"/>
    <w:rsid w:val="0092447A"/>
    <w:rPr>
      <w:rFonts w:ascii="Calibri Light" w:eastAsia="Times New Roman" w:hAnsi="Calibri Light"/>
      <w:color w:val="2E74B5"/>
      <w:sz w:val="4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37CC"/>
    <w:pPr>
      <w:outlineLvl w:val="9"/>
    </w:pPr>
  </w:style>
  <w:style w:type="character" w:styleId="Hiperligao">
    <w:name w:val="Hyperlink"/>
    <w:uiPriority w:val="99"/>
    <w:unhideWhenUsed/>
    <w:rsid w:val="00F51C96"/>
    <w:rPr>
      <w:b/>
      <w:bCs/>
      <w:strike w:val="0"/>
      <w:dstrike w:val="0"/>
      <w:color w:val="008000"/>
      <w:sz w:val="20"/>
      <w:szCs w:val="20"/>
      <w:u w:val="none"/>
      <w:effect w:val="none"/>
    </w:rPr>
  </w:style>
  <w:style w:type="paragraph" w:styleId="ndice1">
    <w:name w:val="toc 1"/>
    <w:basedOn w:val="Normal"/>
    <w:next w:val="Normal"/>
    <w:autoRedefine/>
    <w:uiPriority w:val="39"/>
    <w:unhideWhenUsed/>
    <w:rsid w:val="0092447A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E5255D"/>
    <w:pPr>
      <w:spacing w:after="200" w:line="360" w:lineRule="auto"/>
      <w:jc w:val="center"/>
    </w:pPr>
    <w:rPr>
      <w:i/>
      <w:iCs/>
      <w:color w:val="44546A"/>
      <w:sz w:val="18"/>
      <w:szCs w:val="18"/>
    </w:rPr>
  </w:style>
  <w:style w:type="character" w:customStyle="1" w:styleId="Cabealho2Carter">
    <w:name w:val="Cabeçalho 2 Caráter"/>
    <w:link w:val="Cabealho2"/>
    <w:uiPriority w:val="9"/>
    <w:rsid w:val="009B6907"/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customStyle="1" w:styleId="Cabealho3Carter">
    <w:name w:val="Cabeçalho 3 Caráter"/>
    <w:link w:val="Cabealho3"/>
    <w:uiPriority w:val="9"/>
    <w:rsid w:val="00AF0A89"/>
    <w:rPr>
      <w:rFonts w:ascii="Calibri Light" w:eastAsia="Times New Roman" w:hAnsi="Calibri Light"/>
      <w:i/>
      <w:color w:val="1F4D78"/>
      <w:sz w:val="22"/>
      <w:szCs w:val="24"/>
      <w:lang w:eastAsia="en-US"/>
    </w:rPr>
  </w:style>
  <w:style w:type="character" w:customStyle="1" w:styleId="Cabealho4Carter">
    <w:name w:val="Cabeçalho 4 Caráter"/>
    <w:link w:val="Cabealho4"/>
    <w:uiPriority w:val="9"/>
    <w:rsid w:val="009B6907"/>
    <w:rPr>
      <w:rFonts w:ascii="Calibri Light" w:eastAsia="Times New Roman" w:hAnsi="Calibri Light"/>
      <w:i/>
      <w:iCs/>
      <w:color w:val="2E74B5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CA155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2447A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FF0691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Cabealho5Carter">
    <w:name w:val="Cabeçalho 5 Caráter"/>
    <w:link w:val="Cabealho5"/>
    <w:uiPriority w:val="9"/>
    <w:rsid w:val="00940E7C"/>
    <w:rPr>
      <w:rFonts w:ascii="Calibri Light" w:eastAsia="Times New Roman" w:hAnsi="Calibri Light" w:cs="Times New Roman"/>
      <w:color w:val="2E74B5"/>
      <w:sz w:val="24"/>
    </w:rPr>
  </w:style>
  <w:style w:type="paragraph" w:customStyle="1" w:styleId="Standard">
    <w:name w:val="Standard"/>
    <w:rsid w:val="00940E7C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dice4">
    <w:name w:val="toc 4"/>
    <w:basedOn w:val="Normal"/>
    <w:next w:val="Normal"/>
    <w:autoRedefine/>
    <w:uiPriority w:val="39"/>
    <w:unhideWhenUsed/>
    <w:rsid w:val="000822CF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822CF"/>
  </w:style>
  <w:style w:type="paragraph" w:customStyle="1" w:styleId="Default">
    <w:name w:val="Default"/>
    <w:uiPriority w:val="99"/>
    <w:rsid w:val="00066FA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TextodoMarcadordePosio">
    <w:name w:val="Placeholder Text"/>
    <w:uiPriority w:val="99"/>
    <w:semiHidden/>
    <w:rsid w:val="00C606B4"/>
    <w:rPr>
      <w:color w:val="808080"/>
    </w:rPr>
  </w:style>
  <w:style w:type="table" w:styleId="Tabelacomgrelha">
    <w:name w:val="Table Grid"/>
    <w:basedOn w:val="Tabelanormal"/>
    <w:uiPriority w:val="39"/>
    <w:rsid w:val="00425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12F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7612FD"/>
  </w:style>
  <w:style w:type="character" w:customStyle="1" w:styleId="apple-converted-space">
    <w:name w:val="apple-converted-space"/>
    <w:basedOn w:val="Tipodeletrapredefinidodopargrafo"/>
    <w:rsid w:val="00207E0F"/>
  </w:style>
  <w:style w:type="paragraph" w:customStyle="1" w:styleId="ref">
    <w:name w:val="ref"/>
    <w:basedOn w:val="Legenda"/>
    <w:link w:val="refChar"/>
    <w:qFormat/>
    <w:rsid w:val="004E004F"/>
  </w:style>
  <w:style w:type="paragraph" w:styleId="ndice5">
    <w:name w:val="toc 5"/>
    <w:basedOn w:val="Normal"/>
    <w:next w:val="Normal"/>
    <w:autoRedefine/>
    <w:uiPriority w:val="39"/>
    <w:unhideWhenUsed/>
    <w:rsid w:val="004E004F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LegendaCarter">
    <w:name w:val="Legenda Caráter"/>
    <w:link w:val="Legenda"/>
    <w:uiPriority w:val="35"/>
    <w:rsid w:val="00E5255D"/>
    <w:rPr>
      <w:rFonts w:ascii="Times New Roman" w:hAnsi="Times New Roman"/>
      <w:i/>
      <w:iCs/>
      <w:color w:val="44546A"/>
      <w:sz w:val="18"/>
      <w:szCs w:val="18"/>
      <w:lang w:eastAsia="en-US"/>
    </w:rPr>
  </w:style>
  <w:style w:type="character" w:customStyle="1" w:styleId="refChar">
    <w:name w:val="ref Char"/>
    <w:basedOn w:val="LegendaCarter"/>
    <w:link w:val="ref"/>
    <w:rsid w:val="004E004F"/>
    <w:rPr>
      <w:rFonts w:ascii="Times New Roman" w:hAnsi="Times New Roman"/>
      <w:i/>
      <w:iCs/>
      <w:color w:val="44546A"/>
      <w:sz w:val="18"/>
      <w:szCs w:val="18"/>
      <w:lang w:eastAsia="en-US"/>
    </w:rPr>
  </w:style>
  <w:style w:type="paragraph" w:styleId="ndice6">
    <w:name w:val="toc 6"/>
    <w:basedOn w:val="Normal"/>
    <w:next w:val="Normal"/>
    <w:autoRedefine/>
    <w:uiPriority w:val="39"/>
    <w:unhideWhenUsed/>
    <w:rsid w:val="004E004F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4E004F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E004F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E004F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07EA"/>
  </w:style>
  <w:style w:type="character" w:styleId="Hiperligaovisitada">
    <w:name w:val="FollowedHyperlink"/>
    <w:uiPriority w:val="99"/>
    <w:semiHidden/>
    <w:unhideWhenUsed/>
    <w:rsid w:val="00F47BE6"/>
    <w:rPr>
      <w:color w:val="954F72"/>
      <w:u w:val="single"/>
    </w:rPr>
  </w:style>
  <w:style w:type="paragraph" w:customStyle="1" w:styleId="msonormal0">
    <w:name w:val="msonormal"/>
    <w:basedOn w:val="Normal"/>
    <w:uiPriority w:val="99"/>
    <w:rsid w:val="007851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PT"/>
    </w:rPr>
  </w:style>
  <w:style w:type="paragraph" w:customStyle="1" w:styleId="TableContents">
    <w:name w:val="Table Contents"/>
    <w:basedOn w:val="Standard"/>
    <w:rsid w:val="0078519C"/>
    <w:pPr>
      <w:suppressLineNumbers/>
      <w:textAlignment w:val="auto"/>
    </w:pPr>
    <w:rPr>
      <w:rFonts w:eastAsia="Andale Sans UI" w:cs="Tahoma"/>
    </w:rPr>
  </w:style>
  <w:style w:type="paragraph" w:customStyle="1" w:styleId="Estilo1">
    <w:name w:val="Estilo1"/>
    <w:basedOn w:val="Ttulo1"/>
    <w:link w:val="Estilo1Carter"/>
    <w:qFormat/>
    <w:rsid w:val="003F4450"/>
    <w:pPr>
      <w:numPr>
        <w:ilvl w:val="0"/>
        <w:numId w:val="0"/>
      </w:numPr>
    </w:pPr>
  </w:style>
  <w:style w:type="character" w:customStyle="1" w:styleId="Estilo1Carter">
    <w:name w:val="Estilo1 Caráter"/>
    <w:basedOn w:val="Ttulo1Carter"/>
    <w:link w:val="Estilo1"/>
    <w:rsid w:val="003F4450"/>
    <w:rPr>
      <w:rFonts w:ascii="Calibri Light" w:eastAsia="Times New Roman" w:hAnsi="Calibri Light"/>
      <w:color w:val="2E74B5"/>
      <w:sz w:val="48"/>
      <w:szCs w:val="32"/>
      <w:lang w:eastAsia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53140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5789C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5789C"/>
    <w:rPr>
      <w:rFonts w:ascii="Times New Roman" w:hAnsi="Times New Roman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5789C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5789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5789C"/>
    <w:rPr>
      <w:rFonts w:ascii="Times New Roman" w:hAnsi="Times New Roman"/>
      <w:lang w:eastAsia="en-US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5789C"/>
    <w:rPr>
      <w:vertAlign w:val="superscript"/>
    </w:rPr>
  </w:style>
  <w:style w:type="character" w:styleId="nfaseIntensa">
    <w:name w:val="Intense Emphasis"/>
    <w:basedOn w:val="Tipodeletrapredefinidodopargrafo"/>
    <w:uiPriority w:val="21"/>
    <w:qFormat/>
    <w:rsid w:val="00ED2612"/>
    <w:rPr>
      <w:i/>
      <w:iCs/>
      <w:color w:val="5B9BD5" w:themeColor="accent1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ED261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paragraph" w:customStyle="1" w:styleId="Cabealho0">
    <w:name w:val="Cabeçalho 0"/>
    <w:basedOn w:val="SemEspaamento"/>
    <w:next w:val="Cabealho7"/>
    <w:link w:val="Cabealho0Carter"/>
    <w:qFormat/>
    <w:rsid w:val="00951767"/>
    <w:pPr>
      <w:numPr>
        <w:numId w:val="2"/>
      </w:numPr>
      <w:pBdr>
        <w:bottom w:val="single" w:sz="6" w:space="4" w:color="7F7F7F"/>
      </w:pBdr>
    </w:pPr>
    <w:rPr>
      <w:rFonts w:ascii="Calibri Light" w:hAnsi="Calibri Light"/>
      <w:color w:val="595959"/>
      <w:sz w:val="108"/>
      <w:szCs w:val="108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045E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Cabealho0Carter">
    <w:name w:val="Cabeçalho 0 Caráter"/>
    <w:basedOn w:val="SemEspaamentoCarter"/>
    <w:link w:val="Cabealho0"/>
    <w:rsid w:val="00951767"/>
    <w:rPr>
      <w:rFonts w:ascii="Calibri Light" w:eastAsia="Times New Roman" w:hAnsi="Calibri Light"/>
      <w:color w:val="595959"/>
      <w:sz w:val="108"/>
      <w:szCs w:val="108"/>
      <w:lang w:eastAsia="pt-PT"/>
    </w:rPr>
  </w:style>
  <w:style w:type="table" w:styleId="TabeladeGrelha4-Destaque3">
    <w:name w:val="Grid Table 4 Accent 3"/>
    <w:basedOn w:val="Tabelanormal"/>
    <w:uiPriority w:val="49"/>
    <w:rsid w:val="00FF33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WWNum2">
    <w:name w:val="WWNum2"/>
    <w:basedOn w:val="Semlista"/>
    <w:rsid w:val="00EE183E"/>
    <w:pPr>
      <w:numPr>
        <w:numId w:val="4"/>
      </w:numPr>
    </w:pPr>
  </w:style>
  <w:style w:type="numbering" w:customStyle="1" w:styleId="WWNum3">
    <w:name w:val="WWNum3"/>
    <w:basedOn w:val="Semlista"/>
    <w:rsid w:val="00EE183E"/>
    <w:pPr>
      <w:numPr>
        <w:numId w:val="5"/>
      </w:numPr>
    </w:pPr>
  </w:style>
  <w:style w:type="numbering" w:customStyle="1" w:styleId="WWNum1">
    <w:name w:val="WWNum1"/>
    <w:basedOn w:val="Semlista"/>
    <w:rsid w:val="00AE7F34"/>
    <w:pPr>
      <w:numPr>
        <w:numId w:val="6"/>
      </w:numPr>
    </w:pPr>
  </w:style>
  <w:style w:type="paragraph" w:customStyle="1" w:styleId="Textbody">
    <w:name w:val="Text body"/>
    <w:basedOn w:val="Standard"/>
    <w:rsid w:val="007446E1"/>
    <w:pPr>
      <w:spacing w:after="120"/>
    </w:pPr>
  </w:style>
  <w:style w:type="character" w:customStyle="1" w:styleId="5yl5">
    <w:name w:val="_5yl5"/>
    <w:basedOn w:val="Tipodeletrapredefinidodopargrafo"/>
    <w:rsid w:val="00530E34"/>
  </w:style>
  <w:style w:type="character" w:styleId="Forte">
    <w:name w:val="Strong"/>
    <w:basedOn w:val="Tipodeletrapredefinidodopargrafo"/>
    <w:uiPriority w:val="22"/>
    <w:qFormat/>
    <w:rsid w:val="007D4FDC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F7C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F7C89"/>
    <w:rPr>
      <w:rFonts w:ascii="Segoe UI" w:hAnsi="Segoe UI" w:cs="Segoe UI"/>
      <w:sz w:val="18"/>
      <w:szCs w:val="18"/>
      <w:lang w:eastAsia="en-US"/>
    </w:rPr>
  </w:style>
  <w:style w:type="paragraph" w:styleId="Reviso">
    <w:name w:val="Revision"/>
    <w:hidden/>
    <w:uiPriority w:val="99"/>
    <w:semiHidden/>
    <w:rsid w:val="00B33C0D"/>
    <w:rPr>
      <w:rFonts w:ascii="Times New Roman" w:hAnsi="Times New Roman"/>
      <w:sz w:val="22"/>
      <w:szCs w:val="22"/>
      <w:lang w:eastAsia="en-US"/>
    </w:rPr>
  </w:style>
  <w:style w:type="character" w:styleId="Mencionar">
    <w:name w:val="Mention"/>
    <w:basedOn w:val="Tipodeletrapredefinidodopargrafo"/>
    <w:uiPriority w:val="99"/>
    <w:semiHidden/>
    <w:unhideWhenUsed/>
    <w:rsid w:val="00D8127B"/>
    <w:rPr>
      <w:color w:val="2B579A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A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A2A4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81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9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9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Google%20Drive\Andr&#233;\Universidade\5&#186;%20Ano%20-%20Mieti\1&#186;%20semestre\LTI\Pasta%20partilhada%20-%20LTI\Relat&#243;rio\Relat&#243;rio%20-%20demo%201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Mestrado integrado em telecomunicações e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4</b:Tag>
    <b:SourceType>InternetSite</b:SourceType>
    <b:Guid>{0C559DED-9803-464A-BF3D-3AE88260BFA6}</b:Guid>
    <b:InternetSiteTitle>https://learn.sparkfun.com/tutorials/serial-peripheral-interface-spi</b:InternetSiteTitle>
    <b:URL>https://learn.sparkfun.com/tutorials/serial-peripheral-interface-spi</b:URL>
    <b:RefOrder>2</b:RefOrder>
  </b:Source>
  <b:Source>
    <b:Tag>5</b:Tag>
    <b:SourceType>InternetSite</b:SourceType>
    <b:Guid>{8226D3F0-9617-4BCB-A73A-30C8162DE245}</b:Guid>
    <b:InternetSiteTitle>https://www.arduino.cc/en/Guide/Introduction</b:InternetSiteTitle>
    <b:URL>https://www.arduino.cc/en/Guide/Introduction</b:URL>
    <b:RefOrder>3</b:RefOrder>
  </b:Source>
  <b:Source>
    <b:Tag>6</b:Tag>
    <b:SourceType>InternetSite</b:SourceType>
    <b:Guid>{264DA205-6093-489B-B4C8-92A0349453EF}</b:Guid>
    <b:InternetSiteTitle>https://arduino-info.wikispaces.com/Nrf24L01-2.4GHz-HowTo</b:InternetSiteTitle>
    <b:URL>https://arduino-info.wikispaces.com/Nrf24L01-2.4GHz-HowTo</b:URL>
    <b:RefOrder>4</b:RefOrder>
  </b:Source>
  <b:Source>
    <b:Tag>7</b:Tag>
    <b:SourceType>InternetSite</b:SourceType>
    <b:Guid>{5CC0D312-C994-4222-A494-D6E19AA28983}</b:Guid>
    <b:InternetSiteTitle>https://learn.sparkfun.com/tutorials/serial-peripheral-interface-spi</b:InternetSiteTitle>
    <b:URL>https://learn.sparkfun.com/tutorials/serial-peripheral-interface-spi</b:URL>
    <b:RefOrder>5</b:RefOrder>
  </b:Source>
  <b:Source xmlns:b="http://schemas.openxmlformats.org/officeDocument/2006/bibliography">
    <b:Tag>2</b:Tag>
    <b:SourceType>InternetSite</b:SourceType>
    <b:Guid>{5DB2A207-9A03-466E-AAA1-49C19E8D8C77}</b:Guid>
    <b:InternetSiteTitle>https://www.sparkfun.com/datasheets/Components/SMD/nRF24L01Pluss_Preliminary_Product_Specification_v1_0.pdf</b:InternetSiteTitle>
    <b:RefOrder>6</b:RefOrder>
  </b:Source>
  <b:Source xmlns:b="http://schemas.openxmlformats.org/officeDocument/2006/bibliography">
    <b:Tag>1</b:Tag>
    <b:SourceType>InternetSite</b:SourceType>
    <b:Guid>{13222CF4-D01B-4F4C-BBA7-7946A2F0AB11}</b:Guid>
    <b:InternetSiteTitle>http://searchnetworking.techtarget.com/definition/OSI</b:InternetSiteTitle>
    <b:RefOrder>1</b:RefOrder>
  </b:Source>
  <b:Source xmlns:b="http://schemas.openxmlformats.org/officeDocument/2006/bibliography">
    <b:Tag>3</b:Tag>
    <b:SourceType>InternetSite</b:SourceType>
    <b:Guid>{41594EE3-B9A5-4532-BD24-6EAE207EFA12}</b:Guid>
    <b:URL>http://blog.simtronyx.de/en/briefly-introduced-the-nrf24l01-module-an-inexpensive-and-network-ready-2-4ghz-transceiver-development-board/</b:URL>
    <b:InternetSiteTitle>http://blog.simtronyx.de/en/briefly-introduced-the-nrf24l01-module-an-inexpensive-and-network-ready-2-4ghz-transceiver-development-board/</b:InternetSiteTitle>
    <b:RefOrder>7</b:RefOrder>
  </b:Source>
  <b:Source>
    <b:Tag>11</b:Tag>
    <b:SourceType>InternetSite</b:SourceType>
    <b:Guid>{FD283F3F-6DE6-4762-9946-D3F015BFEE80}</b:Guid>
    <b:URL>https://www.tutorialspoint.com/data_communication_computer_network/images/stop_and_wait.jpg</b:URL>
    <b:InternetSiteTitle>https://www.tutorialspoint.com/data_communication_computer_network/images/stop_and_wait.jpg</b:InternetSiteTitle>
    <b:RefOrder>8</b:RefOrder>
  </b:Source>
  <b:Source xmlns:b="http://schemas.openxmlformats.org/officeDocument/2006/bibliography">
    <b:Tag>10</b:Tag>
    <b:SourceType>InternetSite</b:SourceType>
    <b:Guid>{CAFAE384-04CC-4F95-8921-069B0AE60554}</b:Guid>
    <b:InternetSiteTitle>http://homepage.ufp.pt</b:InternetSiteTitle>
    <b:URL>http://homepage.ufp.pt/lmbg/textos/norma_osi.html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62C4B-942A-4C07-A119-AFA37795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- demo 1</Template>
  <TotalTime>161</TotalTime>
  <Pages>5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>UNIVERSIDADE DO MINHO</Company>
  <LinksUpToDate>false</LinksUpToDate>
  <CharactersWithSpaces>2919</CharactersWithSpaces>
  <SharedDoc>false</SharedDoc>
  <HLinks>
    <vt:vector size="540" baseType="variant">
      <vt:variant>
        <vt:i4>66</vt:i4>
      </vt:variant>
      <vt:variant>
        <vt:i4>744</vt:i4>
      </vt:variant>
      <vt:variant>
        <vt:i4>0</vt:i4>
      </vt:variant>
      <vt:variant>
        <vt:i4>5</vt:i4>
      </vt:variant>
      <vt:variant>
        <vt:lpwstr>https://docs.oracle.com/javase/specs/jls/se8/jls8.pdf</vt:lpwstr>
      </vt:variant>
      <vt:variant>
        <vt:lpwstr/>
      </vt:variant>
      <vt:variant>
        <vt:i4>1048613</vt:i4>
      </vt:variant>
      <vt:variant>
        <vt:i4>741</vt:i4>
      </vt:variant>
      <vt:variant>
        <vt:i4>0</vt:i4>
      </vt:variant>
      <vt:variant>
        <vt:i4>5</vt:i4>
      </vt:variant>
      <vt:variant>
        <vt:lpwstr>https://www.sparkfun.com/datasheets/Components/SMD/nRF24L01Pluss_Preliminary_Product_Specification_v1_0.pdf</vt:lpwstr>
      </vt:variant>
      <vt:variant>
        <vt:lpwstr/>
      </vt:variant>
      <vt:variant>
        <vt:i4>1310721</vt:i4>
      </vt:variant>
      <vt:variant>
        <vt:i4>738</vt:i4>
      </vt:variant>
      <vt:variant>
        <vt:i4>0</vt:i4>
      </vt:variant>
      <vt:variant>
        <vt:i4>5</vt:i4>
      </vt:variant>
      <vt:variant>
        <vt:lpwstr>https://arduino-info.wikispaces.com/Nrf24L01-2.4GHz-HowTo</vt:lpwstr>
      </vt:variant>
      <vt:variant>
        <vt:lpwstr/>
      </vt:variant>
      <vt:variant>
        <vt:i4>262166</vt:i4>
      </vt:variant>
      <vt:variant>
        <vt:i4>735</vt:i4>
      </vt:variant>
      <vt:variant>
        <vt:i4>0</vt:i4>
      </vt:variant>
      <vt:variant>
        <vt:i4>5</vt:i4>
      </vt:variant>
      <vt:variant>
        <vt:lpwstr>https://www.arduino.cc/en/Guide/Introduction</vt:lpwstr>
      </vt:variant>
      <vt:variant>
        <vt:lpwstr/>
      </vt:variant>
      <vt:variant>
        <vt:i4>655385</vt:i4>
      </vt:variant>
      <vt:variant>
        <vt:i4>732</vt:i4>
      </vt:variant>
      <vt:variant>
        <vt:i4>0</vt:i4>
      </vt:variant>
      <vt:variant>
        <vt:i4>5</vt:i4>
      </vt:variant>
      <vt:variant>
        <vt:lpwstr>https://learn.sparkfun.com/tutorials/serial-peripheral-interface-spi</vt:lpwstr>
      </vt:variant>
      <vt:variant>
        <vt:lpwstr/>
      </vt:variant>
      <vt:variant>
        <vt:i4>1048613</vt:i4>
      </vt:variant>
      <vt:variant>
        <vt:i4>729</vt:i4>
      </vt:variant>
      <vt:variant>
        <vt:i4>0</vt:i4>
      </vt:variant>
      <vt:variant>
        <vt:i4>5</vt:i4>
      </vt:variant>
      <vt:variant>
        <vt:lpwstr>https://www.sparkfun.com/datasheets/Components/SMD/nRF24L01Pluss_Preliminary_Product_Specification_v1_0.pdf</vt:lpwstr>
      </vt:variant>
      <vt:variant>
        <vt:lpwstr/>
      </vt:variant>
      <vt:variant>
        <vt:i4>5505064</vt:i4>
      </vt:variant>
      <vt:variant>
        <vt:i4>726</vt:i4>
      </vt:variant>
      <vt:variant>
        <vt:i4>0</vt:i4>
      </vt:variant>
      <vt:variant>
        <vt:i4>5</vt:i4>
      </vt:variant>
      <vt:variant>
        <vt:lpwstr>https://pt.wikipedia.org/wiki/Modelo_OSI</vt:lpwstr>
      </vt:variant>
      <vt:variant>
        <vt:lpwstr/>
      </vt:variant>
      <vt:variant>
        <vt:i4>983133</vt:i4>
      </vt:variant>
      <vt:variant>
        <vt:i4>501</vt:i4>
      </vt:variant>
      <vt:variant>
        <vt:i4>0</vt:i4>
      </vt:variant>
      <vt:variant>
        <vt:i4>5</vt:i4>
      </vt:variant>
      <vt:variant>
        <vt:lpwstr>https://pplware.sapo.pt/tutoriais/networking/redes-sabe-o-que-e-o-modelo-osi/</vt:lpwstr>
      </vt:variant>
      <vt:variant>
        <vt:lpwstr/>
      </vt:variant>
      <vt:variant>
        <vt:i4>1376304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_Toc465007139</vt:lpwstr>
      </vt:variant>
      <vt:variant>
        <vt:i4>1376304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_Toc465007138</vt:lpwstr>
      </vt:variant>
      <vt:variant>
        <vt:i4>1376304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_Toc465007137</vt:lpwstr>
      </vt:variant>
      <vt:variant>
        <vt:i4>1376304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_Toc465007136</vt:lpwstr>
      </vt:variant>
      <vt:variant>
        <vt:i4>1376304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_Toc465007135</vt:lpwstr>
      </vt:variant>
      <vt:variant>
        <vt:i4>1376304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_Toc465007134</vt:lpwstr>
      </vt:variant>
      <vt:variant>
        <vt:i4>1376304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_Toc465007133</vt:lpwstr>
      </vt:variant>
      <vt:variant>
        <vt:i4>1376304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_Toc465007132</vt:lpwstr>
      </vt:variant>
      <vt:variant>
        <vt:i4>1376304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_Toc465007131</vt:lpwstr>
      </vt:variant>
      <vt:variant>
        <vt:i4>1376304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_Toc465007130</vt:lpwstr>
      </vt:variant>
      <vt:variant>
        <vt:i4>1310768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_Toc465007129</vt:lpwstr>
      </vt:variant>
      <vt:variant>
        <vt:i4>1310768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_Toc465007128</vt:lpwstr>
      </vt:variant>
      <vt:variant>
        <vt:i4>1310768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_Toc465007127</vt:lpwstr>
      </vt:variant>
      <vt:variant>
        <vt:i4>1310768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_Toc465007126</vt:lpwstr>
      </vt:variant>
      <vt:variant>
        <vt:i4>1310768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_Toc465007125</vt:lpwstr>
      </vt:variant>
      <vt:variant>
        <vt:i4>1310768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_Toc465007124</vt:lpwstr>
      </vt:variant>
      <vt:variant>
        <vt:i4>1310768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_Toc465007123</vt:lpwstr>
      </vt:variant>
      <vt:variant>
        <vt:i4>1310768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_Toc465007122</vt:lpwstr>
      </vt:variant>
      <vt:variant>
        <vt:i4>1310768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_Toc465007121</vt:lpwstr>
      </vt:variant>
      <vt:variant>
        <vt:i4>1310768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_Toc465007120</vt:lpwstr>
      </vt:variant>
      <vt:variant>
        <vt:i4>1507376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_Toc465007119</vt:lpwstr>
      </vt:variant>
      <vt:variant>
        <vt:i4>1507376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_Toc465007118</vt:lpwstr>
      </vt:variant>
      <vt:variant>
        <vt:i4>1507376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_Toc465007117</vt:lpwstr>
      </vt:variant>
      <vt:variant>
        <vt:i4>1507376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_Toc465007116</vt:lpwstr>
      </vt:variant>
      <vt:variant>
        <vt:i4>1507376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_Toc465007115</vt:lpwstr>
      </vt:variant>
      <vt:variant>
        <vt:i4>1507376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_Toc465007114</vt:lpwstr>
      </vt:variant>
      <vt:variant>
        <vt:i4>1507376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_Toc465007113</vt:lpwstr>
      </vt:variant>
      <vt:variant>
        <vt:i4>1507376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_Toc465007112</vt:lpwstr>
      </vt:variant>
      <vt:variant>
        <vt:i4>1507376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_Toc465007111</vt:lpwstr>
      </vt:variant>
      <vt:variant>
        <vt:i4>1507376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_Toc465007110</vt:lpwstr>
      </vt:variant>
      <vt:variant>
        <vt:i4>1441840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_Toc465007109</vt:lpwstr>
      </vt:variant>
      <vt:variant>
        <vt:i4>1441840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_Toc465007108</vt:lpwstr>
      </vt:variant>
      <vt:variant>
        <vt:i4>1441840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_Toc465007107</vt:lpwstr>
      </vt:variant>
      <vt:variant>
        <vt:i4>1441840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_Toc465007106</vt:lpwstr>
      </vt:variant>
      <vt:variant>
        <vt:i4>12976157</vt:i4>
      </vt:variant>
      <vt:variant>
        <vt:i4>287</vt:i4>
      </vt:variant>
      <vt:variant>
        <vt:i4>0</vt:i4>
      </vt:variant>
      <vt:variant>
        <vt:i4>5</vt:i4>
      </vt:variant>
      <vt:variant>
        <vt:lpwstr>C:\Users\andre\Google Drive\André\Universidade\5º Ano - Mieti\1º semestre\LTI\Pasta partilhada - LTI\Relatório\Relatório - demo 1.docx</vt:lpwstr>
      </vt:variant>
      <vt:variant>
        <vt:lpwstr>_Toc465007105</vt:lpwstr>
      </vt:variant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_Toc465007104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_Toc465007103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_Toc465007102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_Toc465007101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_Toc465007100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_Toc465007099</vt:lpwstr>
      </vt:variant>
      <vt:variant>
        <vt:i4>2031665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_Toc465007098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_Toc465007097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_Toc465007096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_Toc465007095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_Toc465007094</vt:lpwstr>
      </vt:variant>
      <vt:variant>
        <vt:i4>2031665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_Toc465007093</vt:lpwstr>
      </vt:variant>
      <vt:variant>
        <vt:i4>2031665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_Toc465007092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_Toc465007091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_Toc465007090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_Toc465007089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_Toc465007088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_Toc465007087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_Toc465007086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_Toc465007085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_Toc465007084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_Toc465007083</vt:lpwstr>
      </vt:variant>
      <vt:variant>
        <vt:i4>1966129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_Toc465007082</vt:lpwstr>
      </vt:variant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_Toc465007081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_Toc465007080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_Toc465007079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_Toc465007078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_Toc465007077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_Toc465007076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_Toc465007075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_Toc465007074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_Toc465007073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_Toc465007072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_Toc465007071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_Toc465007070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_Toc465007069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_Toc465007068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_Toc465007067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_Toc465007066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_Toc465007065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_Toc465007064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_Toc465007063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_Toc465007062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_Toc465007061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_Toc465007060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_Toc465007059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_Toc465007058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LaboratóRIOS DE TELECOMUNICAÇÕES E INFORMÁTICA i</dc:subject>
  <dc:creator>André Machado</dc:creator>
  <cp:keywords/>
  <dc:description/>
  <cp:lastModifiedBy>André Machado</cp:lastModifiedBy>
  <cp:revision>4</cp:revision>
  <cp:lastPrinted>2017-05-19T14:32:00Z</cp:lastPrinted>
  <dcterms:created xsi:type="dcterms:W3CDTF">2017-06-09T13:59:00Z</dcterms:created>
  <dcterms:modified xsi:type="dcterms:W3CDTF">2017-06-10T12:04:00Z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ff96fb62-6734-31ea-acde-45f9ae7d284d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